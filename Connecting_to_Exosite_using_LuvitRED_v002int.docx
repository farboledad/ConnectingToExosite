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firstRow="1" w:lastRow="0" w:firstColumn="1" w:lastColumn="0" w:noHBand="0" w:noVBand="1"/>
          </w:tblPr>
          <w:tblGrid>
            <w:gridCol w:w="9306"/>
          </w:tblGrid>
          <w:tr w:rsidR="0032489F" w:rsidRPr="00A241F8" w:rsidTr="00FB7009">
            <w:trPr>
              <w:cnfStyle w:val="100000000000" w:firstRow="1" w:lastRow="0" w:firstColumn="0" w:lastColumn="0" w:oddVBand="0" w:evenVBand="0" w:oddHBand="0" w:evenHBand="0" w:firstRowFirstColumn="0" w:firstRowLastColumn="0" w:lastRowFirstColumn="0" w:lastRowLastColumn="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shd w:val="clear" w:color="auto" w:fill="auto"/>
                  </w:tcPr>
                  <w:p w:rsidR="006C360D" w:rsidRPr="009473F3" w:rsidRDefault="009E7D86" w:rsidP="009473F3">
                    <w:pPr>
                      <w:pStyle w:val="Title"/>
                      <w:rPr>
                        <w:b w:val="0"/>
                        <w:noProof/>
                        <w:szCs w:val="72"/>
                        <w:lang w:val="en-US"/>
                      </w:rPr>
                    </w:pPr>
                    <w:r>
                      <w:rPr>
                        <w:noProof/>
                        <w:szCs w:val="72"/>
                        <w:lang w:val="en-US"/>
                      </w:rPr>
                      <w:t>Connecting to Exosite using LuvitRED</w:t>
                    </w:r>
                  </w:p>
                </w:tc>
              </w:sdtContent>
            </w:sdt>
          </w:tr>
          <w:tr w:rsidR="0032489F" w:rsidRPr="00A241F8" w:rsidTr="00FB70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2489F" w:rsidRPr="00A241F8" w:rsidRDefault="0032489F" w:rsidP="00FB7009">
                <w:pPr>
                  <w:pStyle w:val="NoSpacing"/>
                  <w:rPr>
                    <w:noProof/>
                  </w:rPr>
                </w:pPr>
              </w:p>
            </w:tc>
          </w:tr>
        </w:tbl>
        <w:p w:rsidR="006C360D" w:rsidRPr="00A241F8" w:rsidRDefault="009E7D86" w:rsidP="00004FCF">
          <w:pPr>
            <w:rPr>
              <w:noProof/>
              <w:highlight w:val="lightGray"/>
            </w:rPr>
          </w:pPr>
          <w:bookmarkStart w:id="0" w:name="_GoBack"/>
          <w:r w:rsidRPr="005D4B0B">
            <w:rPr>
              <w:noProof/>
            </w:rPr>
            <w:drawing>
              <wp:anchor distT="0" distB="0" distL="114300" distR="114300" simplePos="0" relativeHeight="251663360" behindDoc="1" locked="0" layoutInCell="1" allowOverlap="1" wp14:anchorId="3CC7FCFC" wp14:editId="5F411C46">
                <wp:simplePos x="0" y="0"/>
                <wp:positionH relativeFrom="column">
                  <wp:posOffset>1749131</wp:posOffset>
                </wp:positionH>
                <wp:positionV relativeFrom="paragraph">
                  <wp:posOffset>2704465</wp:posOffset>
                </wp:positionV>
                <wp:extent cx="4191972" cy="1400175"/>
                <wp:effectExtent l="0" t="0" r="0" b="0"/>
                <wp:wrapNone/>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9">
                          <a:extLst>
                            <a:ext uri="{28A0092B-C50C-407E-A947-70E740481C1C}">
                              <a14:useLocalDpi xmlns:a14="http://schemas.microsoft.com/office/drawing/2010/main" val="0"/>
                            </a:ext>
                          </a:extLst>
                        </a:blip>
                        <a:stretch>
                          <a:fillRect/>
                        </a:stretch>
                      </pic:blipFill>
                      <pic:spPr>
                        <a:xfrm>
                          <a:off x="0" y="0"/>
                          <a:ext cx="4191972" cy="1400175"/>
                        </a:xfrm>
                        <a:prstGeom prst="rect">
                          <a:avLst/>
                        </a:prstGeom>
                      </pic:spPr>
                    </pic:pic>
                  </a:graphicData>
                </a:graphic>
                <wp14:sizeRelH relativeFrom="margin">
                  <wp14:pctWidth>0</wp14:pctWidth>
                </wp14:sizeRelH>
                <wp14:sizeRelV relativeFrom="margin">
                  <wp14:pctHeight>0</wp14:pctHeight>
                </wp14:sizeRelV>
              </wp:anchor>
            </w:drawing>
          </w:r>
          <w:r w:rsidR="00777E61">
            <w:rPr>
              <w:noProof/>
            </w:rPr>
            <mc:AlternateContent>
              <mc:Choice Requires="wps">
                <w:drawing>
                  <wp:anchor distT="0" distB="0" distL="114300" distR="114300" simplePos="0" relativeHeight="251660288" behindDoc="0" locked="0" layoutInCell="1" allowOverlap="1">
                    <wp:simplePos x="0" y="0"/>
                    <wp:positionH relativeFrom="column">
                      <wp:posOffset>-53975</wp:posOffset>
                    </wp:positionH>
                    <wp:positionV relativeFrom="paragraph">
                      <wp:posOffset>6698615</wp:posOffset>
                    </wp:positionV>
                    <wp:extent cx="5899150" cy="914400"/>
                    <wp:effectExtent l="3175" t="2540" r="3175" b="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b/>
                                    <w:color w:val="969696" w:themeColor="accent3"/>
                                    <w:sz w:val="36"/>
                                    <w:szCs w:val="36"/>
                                  </w:rPr>
                                  <w:alias w:val="Author"/>
                                  <w:id w:val="16087974"/>
                                  <w:dataBinding w:prefixMappings="xmlns:ns0='http://purl.org/dc/elements/1.1/' xmlns:ns1='http://schemas.openxmlformats.org/package/2006/metadata/core-properties' " w:xpath="/ns1:coreProperties[1]/ns0:creator[1]" w:storeItemID="{6C3C8BC8-F283-45AE-878A-BAB7291924A1}"/>
                                  <w:text/>
                                </w:sdtPr>
                                <w:sdtEndPr/>
                                <w:sdtContent>
                                  <w:p w:rsidR="00BF231B" w:rsidRPr="00FF5304" w:rsidRDefault="00BF231B" w:rsidP="00004FCF">
                                    <w:pPr>
                                      <w:rPr>
                                        <w:b/>
                                        <w:color w:val="969696" w:themeColor="accent3"/>
                                        <w:sz w:val="36"/>
                                        <w:szCs w:val="36"/>
                                      </w:rPr>
                                    </w:pPr>
                                    <w:r>
                                      <w:rPr>
                                        <w:b/>
                                        <w:color w:val="969696" w:themeColor="accent3"/>
                                        <w:sz w:val="36"/>
                                        <w:szCs w:val="36"/>
                                      </w:rPr>
                                      <w:t>Franco Arboleda</w:t>
                                    </w:r>
                                  </w:p>
                                </w:sdtContent>
                              </w:sdt>
                              <w:p w:rsidR="00BF231B" w:rsidRPr="00FF5304" w:rsidRDefault="00BF231B" w:rsidP="00EF162E">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795E09">
                                  <w:rPr>
                                    <w:b/>
                                    <w:noProof/>
                                    <w:color w:val="969696" w:themeColor="accent3"/>
                                    <w:sz w:val="36"/>
                                    <w:szCs w:val="36"/>
                                  </w:rPr>
                                  <w:t>20-Apr-16</w:t>
                                </w:r>
                                <w:r>
                                  <w:rPr>
                                    <w:b/>
                                    <w:color w:val="969696" w:themeColor="accent3"/>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4.25pt;margin-top:527.45pt;width:464.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" stroked="f">
                    <v:textbox>
                      <w:txbxContent>
                        <w:sdt>
                          <w:sdtPr>
                            <w:rPr>
                              <w:b/>
                              <w:color w:val="969696" w:themeColor="accent3"/>
                              <w:sz w:val="36"/>
                              <w:szCs w:val="36"/>
                            </w:rPr>
                            <w:alias w:val="Author"/>
                            <w:id w:val="16087974"/>
                            <w:dataBinding w:prefixMappings="xmlns:ns0='http://purl.org/dc/elements/1.1/' xmlns:ns1='http://schemas.openxmlformats.org/package/2006/metadata/core-properties' " w:xpath="/ns1:coreProperties[1]/ns0:creator[1]" w:storeItemID="{6C3C8BC8-F283-45AE-878A-BAB7291924A1}"/>
                            <w:text/>
                          </w:sdtPr>
                          <w:sdtEndPr/>
                          <w:sdtContent>
                            <w:p w:rsidR="00BF231B" w:rsidRPr="00FF5304" w:rsidRDefault="00BF231B" w:rsidP="00004FCF">
                              <w:pPr>
                                <w:rPr>
                                  <w:b/>
                                  <w:color w:val="969696" w:themeColor="accent3"/>
                                  <w:sz w:val="36"/>
                                  <w:szCs w:val="36"/>
                                </w:rPr>
                              </w:pPr>
                              <w:r>
                                <w:rPr>
                                  <w:b/>
                                  <w:color w:val="969696" w:themeColor="accent3"/>
                                  <w:sz w:val="36"/>
                                  <w:szCs w:val="36"/>
                                </w:rPr>
                                <w:t>Franco Arboleda</w:t>
                              </w:r>
                            </w:p>
                          </w:sdtContent>
                        </w:sdt>
                        <w:p w:rsidR="00BF231B" w:rsidRPr="00FF5304" w:rsidRDefault="00BF231B" w:rsidP="00EF162E">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795E09">
                            <w:rPr>
                              <w:b/>
                              <w:noProof/>
                              <w:color w:val="969696" w:themeColor="accent3"/>
                              <w:sz w:val="36"/>
                              <w:szCs w:val="36"/>
                            </w:rPr>
                            <w:t>20-Apr-16</w:t>
                          </w:r>
                          <w:r>
                            <w:rPr>
                              <w:b/>
                              <w:color w:val="969696" w:themeColor="accent3"/>
                              <w:sz w:val="36"/>
                              <w:szCs w:val="36"/>
                            </w:rPr>
                            <w:fldChar w:fldCharType="end"/>
                          </w:r>
                        </w:p>
                      </w:txbxContent>
                    </v:textbox>
                  </v:shape>
                </w:pict>
              </mc:Fallback>
            </mc:AlternateContent>
          </w:r>
          <w:r w:rsidR="005D4B0B" w:rsidRPr="005D4B0B">
            <w:rPr>
              <w:noProof/>
            </w:rPr>
            <w:drawing>
              <wp:anchor distT="0" distB="0" distL="114300" distR="114300" simplePos="0" relativeHeight="251662336" behindDoc="0" locked="0" layoutInCell="1" allowOverlap="1" wp14:anchorId="537ABFFF" wp14:editId="272475CD">
                <wp:simplePos x="0" y="0"/>
                <wp:positionH relativeFrom="column">
                  <wp:posOffset>20472</wp:posOffset>
                </wp:positionH>
                <wp:positionV relativeFrom="paragraph">
                  <wp:posOffset>889256</wp:posOffset>
                </wp:positionV>
                <wp:extent cx="5732059" cy="2204113"/>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5735320" cy="2202815"/>
                        </a:xfrm>
                        <a:prstGeom prst="rect">
                          <a:avLst/>
                        </a:prstGeom>
                      </pic:spPr>
                    </pic:pic>
                  </a:graphicData>
                </a:graphic>
              </wp:anchor>
            </w:drawing>
          </w:r>
        </w:p>
        <w:bookmarkEnd w:id="0" w:displacedByCustomXml="next"/>
      </w:sdtContent>
    </w:sdt>
    <w:bookmarkStart w:id="1"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EndPr/>
      <w:sdtContent>
        <w:p w:rsidR="00133131" w:rsidRPr="00A241F8" w:rsidRDefault="00133131" w:rsidP="00F75100">
          <w:pPr>
            <w:pStyle w:val="TOCHeading"/>
          </w:pPr>
          <w:r w:rsidRPr="00A241F8">
            <w:rPr>
              <w:rStyle w:val="Heading1Char"/>
            </w:rPr>
            <w:t>Table of Contents</w:t>
          </w:r>
        </w:p>
        <w:p w:rsidR="00363691" w:rsidRDefault="00C72426">
          <w:pPr>
            <w:pStyle w:val="TOC1"/>
            <w:rPr>
              <w:rFonts w:asciiTheme="minorHAnsi" w:eastAsiaTheme="minorEastAsia" w:hAnsiTheme="minorHAnsi" w:cstheme="minorBidi"/>
              <w:bCs w:val="0"/>
              <w:color w:val="auto"/>
              <w:sz w:val="22"/>
              <w:szCs w:val="22"/>
              <w:lang w:val="en-US"/>
            </w:rPr>
          </w:pPr>
          <w:r w:rsidRPr="00A241F8">
            <w:rPr>
              <w:bCs w:val="0"/>
              <w:lang w:val="en-US"/>
            </w:rPr>
            <w:fldChar w:fldCharType="begin"/>
          </w:r>
          <w:r w:rsidR="00133131" w:rsidRPr="00A241F8">
            <w:rPr>
              <w:bCs w:val="0"/>
              <w:lang w:val="en-US"/>
            </w:rPr>
            <w:instrText xml:space="preserve"> TOC \o "1-3" \u </w:instrText>
          </w:r>
          <w:r w:rsidRPr="00A241F8">
            <w:rPr>
              <w:bCs w:val="0"/>
              <w:lang w:val="en-US"/>
            </w:rPr>
            <w:fldChar w:fldCharType="separate"/>
          </w:r>
          <w:r w:rsidR="00363691">
            <w:t>1</w:t>
          </w:r>
          <w:r w:rsidR="00363691">
            <w:rPr>
              <w:rFonts w:asciiTheme="minorHAnsi" w:eastAsiaTheme="minorEastAsia" w:hAnsiTheme="minorHAnsi" w:cstheme="minorBidi"/>
              <w:bCs w:val="0"/>
              <w:color w:val="auto"/>
              <w:sz w:val="22"/>
              <w:szCs w:val="22"/>
              <w:lang w:val="en-US"/>
            </w:rPr>
            <w:tab/>
          </w:r>
          <w:r w:rsidR="00363691">
            <w:t>Introduction</w:t>
          </w:r>
          <w:r w:rsidR="00363691">
            <w:tab/>
          </w:r>
          <w:r w:rsidR="00363691">
            <w:fldChar w:fldCharType="begin"/>
          </w:r>
          <w:r w:rsidR="00363691">
            <w:instrText xml:space="preserve"> PAGEREF _Toc448908406 \h </w:instrText>
          </w:r>
          <w:r w:rsidR="00363691">
            <w:fldChar w:fldCharType="separate"/>
          </w:r>
          <w:r w:rsidR="00363691">
            <w:t>3</w:t>
          </w:r>
          <w:r w:rsidR="00363691">
            <w:fldChar w:fldCharType="end"/>
          </w:r>
        </w:p>
        <w:p w:rsidR="00363691" w:rsidRDefault="00363691">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Configuring the Exosite platform.</w:t>
          </w:r>
          <w:r>
            <w:tab/>
          </w:r>
          <w:r>
            <w:fldChar w:fldCharType="begin"/>
          </w:r>
          <w:r>
            <w:instrText xml:space="preserve"> PAGEREF _Toc448908407 \h </w:instrText>
          </w:r>
          <w:r>
            <w:fldChar w:fldCharType="separate"/>
          </w:r>
          <w:r>
            <w:t>4</w:t>
          </w:r>
          <w:r>
            <w:fldChar w:fldCharType="end"/>
          </w:r>
        </w:p>
        <w:p w:rsidR="00363691" w:rsidRDefault="00363691">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Creating a new generic device</w:t>
          </w:r>
          <w:r>
            <w:tab/>
          </w:r>
          <w:r>
            <w:fldChar w:fldCharType="begin"/>
          </w:r>
          <w:r>
            <w:instrText xml:space="preserve"> PAGEREF _Toc448908408 \h </w:instrText>
          </w:r>
          <w:r>
            <w:fldChar w:fldCharType="separate"/>
          </w:r>
          <w:r>
            <w:t>4</w:t>
          </w:r>
          <w:r>
            <w:fldChar w:fldCharType="end"/>
          </w:r>
        </w:p>
        <w:p w:rsidR="00363691" w:rsidRDefault="00363691">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Creating data items.</w:t>
          </w:r>
          <w:r>
            <w:tab/>
          </w:r>
          <w:r>
            <w:fldChar w:fldCharType="begin"/>
          </w:r>
          <w:r>
            <w:instrText xml:space="preserve"> PAGEREF _Toc448908409 \h </w:instrText>
          </w:r>
          <w:r>
            <w:fldChar w:fldCharType="separate"/>
          </w:r>
          <w:r>
            <w:t>6</w:t>
          </w:r>
          <w:r>
            <w:fldChar w:fldCharType="end"/>
          </w:r>
        </w:p>
        <w:p w:rsidR="00363691" w:rsidRDefault="00363691">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LuvitRED configuration.</w:t>
          </w:r>
          <w:r>
            <w:tab/>
          </w:r>
          <w:r>
            <w:fldChar w:fldCharType="begin"/>
          </w:r>
          <w:r>
            <w:instrText xml:space="preserve"> PAGEREF _Toc448908410 \h </w:instrText>
          </w:r>
          <w:r>
            <w:fldChar w:fldCharType="separate"/>
          </w:r>
          <w:r>
            <w:t>8</w:t>
          </w:r>
          <w:r>
            <w:fldChar w:fldCharType="end"/>
          </w:r>
        </w:p>
        <w:p w:rsidR="00363691" w:rsidRDefault="00363691">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Sending data to the Exosite platform.</w:t>
          </w:r>
          <w:r>
            <w:tab/>
          </w:r>
          <w:r>
            <w:fldChar w:fldCharType="begin"/>
          </w:r>
          <w:r>
            <w:instrText xml:space="preserve"> PAGEREF _Toc448908411 \h </w:instrText>
          </w:r>
          <w:r>
            <w:fldChar w:fldCharType="separate"/>
          </w:r>
          <w:r>
            <w:t>9</w:t>
          </w:r>
          <w:r>
            <w:fldChar w:fldCharType="end"/>
          </w:r>
        </w:p>
        <w:p w:rsidR="00363691" w:rsidRDefault="00363691">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Receiving data from the Exosite platform.</w:t>
          </w:r>
          <w:r>
            <w:tab/>
          </w:r>
          <w:r>
            <w:fldChar w:fldCharType="begin"/>
          </w:r>
          <w:r>
            <w:instrText xml:space="preserve"> PAGEREF _Toc448908412 \h </w:instrText>
          </w:r>
          <w:r>
            <w:fldChar w:fldCharType="separate"/>
          </w:r>
          <w:r>
            <w:t>16</w:t>
          </w:r>
          <w:r>
            <w:fldChar w:fldCharType="end"/>
          </w:r>
        </w:p>
        <w:p w:rsidR="00670A66" w:rsidRPr="00A241F8" w:rsidRDefault="00C72426"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rsidP="000908DA">
      <w:pPr>
        <w:pStyle w:val="Heading1"/>
      </w:pPr>
      <w:bookmarkStart w:id="2" w:name="_Toc429397644"/>
      <w:bookmarkStart w:id="3" w:name="_Toc448908406"/>
      <w:r>
        <w:lastRenderedPageBreak/>
        <w:t>Introduction</w:t>
      </w:r>
      <w:bookmarkEnd w:id="2"/>
      <w:bookmarkEnd w:id="3"/>
    </w:p>
    <w:p w:rsidR="000908DA" w:rsidRDefault="00701F91" w:rsidP="000908DA">
      <w:r>
        <w:t xml:space="preserve">This document explains how to send and receive data to and from </w:t>
      </w:r>
      <w:proofErr w:type="spellStart"/>
      <w:r>
        <w:t>Exosite</w:t>
      </w:r>
      <w:proofErr w:type="spellEnd"/>
      <w:r>
        <w:t xml:space="preserve"> using </w:t>
      </w:r>
      <w:proofErr w:type="spellStart"/>
      <w:r>
        <w:t>LuvitRED</w:t>
      </w:r>
      <w:proofErr w:type="spellEnd"/>
      <w:r w:rsidR="000908DA">
        <w:t>.</w:t>
      </w:r>
    </w:p>
    <w:p w:rsidR="00A07ACD" w:rsidRDefault="00A07ACD" w:rsidP="00A07ACD">
      <w:r>
        <w:t>This docume</w:t>
      </w:r>
      <w:r w:rsidR="00795E09">
        <w:t xml:space="preserve">nt was written using </w:t>
      </w:r>
      <w:proofErr w:type="spellStart"/>
      <w:r w:rsidR="00795E09">
        <w:t>CloudGate</w:t>
      </w:r>
      <w:proofErr w:type="spellEnd"/>
      <w:r>
        <w:t xml:space="preserve"> firmware version </w:t>
      </w:r>
      <w:fldSimple w:instr=" DOCPROPERTY  Firm_ver  \* MERGEFORMAT ">
        <w:r w:rsidR="00363691">
          <w:t>2.58.0</w:t>
        </w:r>
      </w:fldSimple>
      <w:r>
        <w:t xml:space="preserve"> and </w:t>
      </w:r>
      <w:proofErr w:type="spellStart"/>
      <w:r>
        <w:t>LuvitRED</w:t>
      </w:r>
      <w:proofErr w:type="spellEnd"/>
      <w:r>
        <w:t xml:space="preserve"> version </w:t>
      </w:r>
      <w:fldSimple w:instr=" DOCPROPERTY  LuvitRED_ver  \* MERGEFORMAT ">
        <w:r w:rsidR="00363691">
          <w:t>2.7.5</w:t>
        </w:r>
      </w:fldSimple>
      <w:r>
        <w:t xml:space="preserve">. Although older versions of firmware and </w:t>
      </w:r>
      <w:proofErr w:type="spellStart"/>
      <w:r>
        <w:t>LuvitRED</w:t>
      </w:r>
      <w:proofErr w:type="spellEnd"/>
      <w:r>
        <w:t xml:space="preserve"> might work in the same way, we strongly recommend to upgrade to the above mentioned versions or newer in order to ensure the same results.</w:t>
      </w:r>
    </w:p>
    <w:p w:rsidR="00A07ACD" w:rsidRDefault="00A07ACD" w:rsidP="00226E88">
      <w:r>
        <w:t xml:space="preserve">For this explanation we are using a free account on the </w:t>
      </w:r>
      <w:proofErr w:type="spellStart"/>
      <w:r>
        <w:t>Exosite</w:t>
      </w:r>
      <w:proofErr w:type="spellEnd"/>
      <w:r>
        <w:t xml:space="preserve"> platform (</w:t>
      </w:r>
      <w:hyperlink r:id="rId11" w:history="1">
        <w:r w:rsidRPr="001C5A35">
          <w:rPr>
            <w:rStyle w:val="Hyperlink"/>
          </w:rPr>
          <w:t>https://portals.exosite.com</w:t>
        </w:r>
      </w:hyperlink>
      <w:r>
        <w:t>)</w:t>
      </w:r>
      <w:r w:rsidR="00226E88">
        <w:t>.</w:t>
      </w:r>
    </w:p>
    <w:p w:rsidR="00A07ACD" w:rsidRDefault="00A07ACD" w:rsidP="00A07ACD"/>
    <w:p w:rsidR="00F22E88" w:rsidRDefault="00F22E88" w:rsidP="000908DA">
      <w:pPr>
        <w:pStyle w:val="Heading1"/>
      </w:pPr>
      <w:bookmarkStart w:id="4" w:name="_Ref424543360"/>
      <w:bookmarkStart w:id="5" w:name="_Toc429397645"/>
      <w:bookmarkStart w:id="6" w:name="_Toc448908407"/>
      <w:r>
        <w:lastRenderedPageBreak/>
        <w:t>Configuring the Exosite platform.</w:t>
      </w:r>
      <w:bookmarkEnd w:id="6"/>
    </w:p>
    <w:p w:rsidR="00F22E88" w:rsidRDefault="00F22E88" w:rsidP="00F22E88">
      <w:pPr>
        <w:pStyle w:val="Heading2"/>
      </w:pPr>
      <w:bookmarkStart w:id="7" w:name="_Ref448482996"/>
      <w:bookmarkStart w:id="8" w:name="_Toc448908408"/>
      <w:r>
        <w:t>Creating</w:t>
      </w:r>
      <w:r w:rsidR="007D1350">
        <w:t xml:space="preserve"> a new g</w:t>
      </w:r>
      <w:r>
        <w:t>eneric device</w:t>
      </w:r>
      <w:bookmarkEnd w:id="7"/>
      <w:bookmarkEnd w:id="8"/>
    </w:p>
    <w:p w:rsidR="00F22E88" w:rsidRDefault="00F22E88" w:rsidP="00F22E88">
      <w:pPr>
        <w:pStyle w:val="ListParagraph"/>
        <w:numPr>
          <w:ilvl w:val="0"/>
          <w:numId w:val="37"/>
        </w:numPr>
      </w:pPr>
      <w:r>
        <w:t>Start by log</w:t>
      </w:r>
      <w:r w:rsidR="00795E09">
        <w:t>ging</w:t>
      </w:r>
      <w:r>
        <w:t xml:space="preserve"> into your Exosite account.</w:t>
      </w:r>
    </w:p>
    <w:p w:rsidR="00F22E88" w:rsidRDefault="00795E09" w:rsidP="00F22E88">
      <w:pPr>
        <w:pStyle w:val="ListParagraph"/>
        <w:numPr>
          <w:ilvl w:val="0"/>
          <w:numId w:val="37"/>
        </w:numPr>
      </w:pPr>
      <w:r>
        <w:t>On the</w:t>
      </w:r>
      <w:r w:rsidR="00F22E88">
        <w:t xml:space="preserve"> left hand side click on Devices</w:t>
      </w:r>
      <w:r w:rsidR="00770D24">
        <w:t>:</w:t>
      </w:r>
    </w:p>
    <w:p w:rsidR="00D55946" w:rsidRDefault="00777E61" w:rsidP="00D55946">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2306955</wp:posOffset>
                </wp:positionH>
                <wp:positionV relativeFrom="paragraph">
                  <wp:posOffset>870585</wp:posOffset>
                </wp:positionV>
                <wp:extent cx="628650" cy="295275"/>
                <wp:effectExtent l="20955" t="22860" r="17145" b="15240"/>
                <wp:wrapNone/>
                <wp:docPr id="4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952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81.65pt;margin-top:68.55pt;width:49.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" filled="f" strokecolor="red" strokeweight="2.25pt"/>
            </w:pict>
          </mc:Fallback>
        </mc:AlternateContent>
      </w:r>
      <w:r w:rsidR="00F22E88">
        <w:rPr>
          <w:noProof/>
        </w:rPr>
        <w:drawing>
          <wp:inline distT="0" distB="0" distL="0" distR="0" wp14:anchorId="24375378" wp14:editId="7989F7A2">
            <wp:extent cx="12096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09675" cy="2667000"/>
                    </a:xfrm>
                    <a:prstGeom prst="rect">
                      <a:avLst/>
                    </a:prstGeom>
                  </pic:spPr>
                </pic:pic>
              </a:graphicData>
            </a:graphic>
          </wp:inline>
        </w:drawing>
      </w:r>
    </w:p>
    <w:p w:rsidR="00F22E88" w:rsidRDefault="00D55946" w:rsidP="00D55946">
      <w:pPr>
        <w:pStyle w:val="Caption"/>
      </w:pPr>
      <w:r>
        <w:t xml:space="preserve">Figure </w:t>
      </w:r>
      <w:fldSimple w:instr=" SEQ Figure \* ARABIC ">
        <w:r w:rsidR="00363691">
          <w:rPr>
            <w:noProof/>
          </w:rPr>
          <w:t>1</w:t>
        </w:r>
      </w:fldSimple>
      <w:r>
        <w:t xml:space="preserve">: </w:t>
      </w:r>
      <w:proofErr w:type="spellStart"/>
      <w:r>
        <w:t>Exosite</w:t>
      </w:r>
      <w:proofErr w:type="spellEnd"/>
      <w:r>
        <w:t>: Devices.</w:t>
      </w:r>
    </w:p>
    <w:p w:rsidR="00F22E88" w:rsidRDefault="00770D24" w:rsidP="00F22E88">
      <w:pPr>
        <w:pStyle w:val="ListParagraph"/>
        <w:numPr>
          <w:ilvl w:val="0"/>
          <w:numId w:val="37"/>
        </w:numPr>
      </w:pPr>
      <w:r>
        <w:t>Click on + Add Device:</w:t>
      </w:r>
    </w:p>
    <w:p w:rsidR="00D55946" w:rsidRDefault="00770D24" w:rsidP="00D55946">
      <w:pPr>
        <w:keepNext/>
        <w:jc w:val="center"/>
      </w:pPr>
      <w:r>
        <w:rPr>
          <w:noProof/>
        </w:rPr>
        <w:drawing>
          <wp:inline distT="0" distB="0" distL="0" distR="0" wp14:anchorId="3CEE0846" wp14:editId="12C03A2D">
            <wp:extent cx="164782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47825" cy="419100"/>
                    </a:xfrm>
                    <a:prstGeom prst="rect">
                      <a:avLst/>
                    </a:prstGeom>
                  </pic:spPr>
                </pic:pic>
              </a:graphicData>
            </a:graphic>
          </wp:inline>
        </w:drawing>
      </w:r>
    </w:p>
    <w:p w:rsidR="00770D24" w:rsidRDefault="00D55946" w:rsidP="00D55946">
      <w:pPr>
        <w:pStyle w:val="Caption"/>
      </w:pPr>
      <w:r>
        <w:t xml:space="preserve">Figure </w:t>
      </w:r>
      <w:fldSimple w:instr=" SEQ Figure \* ARABIC ">
        <w:r w:rsidR="00363691">
          <w:rPr>
            <w:noProof/>
          </w:rPr>
          <w:t>2</w:t>
        </w:r>
      </w:fldSimple>
      <w:r>
        <w:t xml:space="preserve">: </w:t>
      </w:r>
      <w:proofErr w:type="spellStart"/>
      <w:r>
        <w:t>Exosite</w:t>
      </w:r>
      <w:proofErr w:type="spellEnd"/>
      <w:r>
        <w:t>: Add Device.</w:t>
      </w:r>
    </w:p>
    <w:p w:rsidR="00770D24" w:rsidRDefault="00770D24" w:rsidP="00F22E88">
      <w:pPr>
        <w:pStyle w:val="ListParagraph"/>
        <w:numPr>
          <w:ilvl w:val="0"/>
          <w:numId w:val="37"/>
        </w:numPr>
      </w:pPr>
      <w:r>
        <w:t>Select the option to create a generic device</w:t>
      </w:r>
      <w:r w:rsidR="007D1350">
        <w:t xml:space="preserve"> then click on Continue</w:t>
      </w:r>
      <w:r>
        <w:t>:</w:t>
      </w:r>
    </w:p>
    <w:p w:rsidR="00D55946" w:rsidRDefault="00770D24" w:rsidP="00D55946">
      <w:pPr>
        <w:keepNext/>
        <w:jc w:val="center"/>
      </w:pPr>
      <w:r>
        <w:rPr>
          <w:noProof/>
        </w:rPr>
        <w:drawing>
          <wp:inline distT="0" distB="0" distL="0" distR="0" wp14:anchorId="73849488" wp14:editId="40430A7C">
            <wp:extent cx="3516525" cy="1816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8195" cy="1822523"/>
                    </a:xfrm>
                    <a:prstGeom prst="rect">
                      <a:avLst/>
                    </a:prstGeom>
                  </pic:spPr>
                </pic:pic>
              </a:graphicData>
            </a:graphic>
          </wp:inline>
        </w:drawing>
      </w:r>
    </w:p>
    <w:p w:rsidR="00770D24" w:rsidRDefault="00D55946" w:rsidP="00D55946">
      <w:pPr>
        <w:pStyle w:val="Caption"/>
      </w:pPr>
      <w:r>
        <w:t xml:space="preserve">Figure </w:t>
      </w:r>
      <w:fldSimple w:instr=" SEQ Figure \* ARABIC ">
        <w:r w:rsidR="00363691">
          <w:rPr>
            <w:noProof/>
          </w:rPr>
          <w:t>3</w:t>
        </w:r>
      </w:fldSimple>
      <w:r>
        <w:t xml:space="preserve">: </w:t>
      </w:r>
      <w:proofErr w:type="spellStart"/>
      <w:r>
        <w:t>Exosite</w:t>
      </w:r>
      <w:proofErr w:type="spellEnd"/>
      <w:r>
        <w:t>: New generic device.</w:t>
      </w:r>
    </w:p>
    <w:p w:rsidR="007D1350" w:rsidRDefault="007D1350" w:rsidP="007D1350">
      <w:pPr>
        <w:pStyle w:val="ListParagraph"/>
        <w:numPr>
          <w:ilvl w:val="0"/>
          <w:numId w:val="0"/>
        </w:numPr>
        <w:ind w:left="720"/>
      </w:pPr>
    </w:p>
    <w:p w:rsidR="00770D24" w:rsidRDefault="007D1350" w:rsidP="00F22E88">
      <w:pPr>
        <w:pStyle w:val="ListParagraph"/>
        <w:numPr>
          <w:ilvl w:val="0"/>
          <w:numId w:val="37"/>
        </w:numPr>
      </w:pPr>
      <w:r>
        <w:t>Select the Timezone and write the device location then click on Continue:</w:t>
      </w:r>
    </w:p>
    <w:p w:rsidR="00D55946" w:rsidRDefault="007D1350" w:rsidP="00D55946">
      <w:pPr>
        <w:keepNext/>
        <w:jc w:val="center"/>
      </w:pPr>
      <w:r>
        <w:rPr>
          <w:noProof/>
        </w:rPr>
        <w:drawing>
          <wp:inline distT="0" distB="0" distL="0" distR="0" wp14:anchorId="66F6123C" wp14:editId="092663D0">
            <wp:extent cx="3511296" cy="2355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9521" cy="2354678"/>
                    </a:xfrm>
                    <a:prstGeom prst="rect">
                      <a:avLst/>
                    </a:prstGeom>
                  </pic:spPr>
                </pic:pic>
              </a:graphicData>
            </a:graphic>
          </wp:inline>
        </w:drawing>
      </w:r>
    </w:p>
    <w:p w:rsidR="007D1350" w:rsidRDefault="00D55946" w:rsidP="00D55946">
      <w:pPr>
        <w:pStyle w:val="Caption"/>
      </w:pPr>
      <w:r>
        <w:t xml:space="preserve">Figure </w:t>
      </w:r>
      <w:fldSimple w:instr=" SEQ Figure \* ARABIC ">
        <w:r w:rsidR="00363691">
          <w:rPr>
            <w:noProof/>
          </w:rPr>
          <w:t>4</w:t>
        </w:r>
      </w:fldSimple>
      <w:r>
        <w:t xml:space="preserve">: </w:t>
      </w:r>
      <w:proofErr w:type="spellStart"/>
      <w:r>
        <w:t>Exosite</w:t>
      </w:r>
      <w:proofErr w:type="spellEnd"/>
      <w:r>
        <w:t>: Device setup 1.</w:t>
      </w:r>
    </w:p>
    <w:p w:rsidR="007D1350" w:rsidRDefault="007D1350" w:rsidP="00F22E88">
      <w:pPr>
        <w:pStyle w:val="ListParagraph"/>
        <w:numPr>
          <w:ilvl w:val="0"/>
          <w:numId w:val="37"/>
        </w:numPr>
      </w:pPr>
      <w:r>
        <w:t>Finally, set the device name and click on Submit:</w:t>
      </w:r>
    </w:p>
    <w:p w:rsidR="00D55946" w:rsidRDefault="007D1350" w:rsidP="00D55946">
      <w:pPr>
        <w:keepNext/>
        <w:jc w:val="center"/>
      </w:pPr>
      <w:r>
        <w:rPr>
          <w:noProof/>
        </w:rPr>
        <w:drawing>
          <wp:inline distT="0" distB="0" distL="0" distR="0" wp14:anchorId="20CFD823" wp14:editId="60A38BAF">
            <wp:extent cx="3519660" cy="22896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3886" cy="2292406"/>
                    </a:xfrm>
                    <a:prstGeom prst="rect">
                      <a:avLst/>
                    </a:prstGeom>
                  </pic:spPr>
                </pic:pic>
              </a:graphicData>
            </a:graphic>
          </wp:inline>
        </w:drawing>
      </w:r>
    </w:p>
    <w:p w:rsidR="007D1350" w:rsidRDefault="00D55946" w:rsidP="00D55946">
      <w:pPr>
        <w:pStyle w:val="Caption"/>
      </w:pPr>
      <w:r>
        <w:t xml:space="preserve">Figure </w:t>
      </w:r>
      <w:fldSimple w:instr=" SEQ Figure \* ARABIC ">
        <w:r w:rsidR="00363691">
          <w:rPr>
            <w:noProof/>
          </w:rPr>
          <w:t>5</w:t>
        </w:r>
      </w:fldSimple>
      <w:r>
        <w:t xml:space="preserve">: </w:t>
      </w:r>
      <w:proofErr w:type="spellStart"/>
      <w:r>
        <w:t>Exosite</w:t>
      </w:r>
      <w:proofErr w:type="spellEnd"/>
      <w:r>
        <w:t>: Device setup 2.</w:t>
      </w:r>
    </w:p>
    <w:p w:rsidR="007D1350" w:rsidRDefault="007D1350" w:rsidP="00F22E88">
      <w:pPr>
        <w:pStyle w:val="ListParagraph"/>
        <w:numPr>
          <w:ilvl w:val="0"/>
          <w:numId w:val="37"/>
        </w:numPr>
      </w:pPr>
      <w:r>
        <w:t>A new device is created:</w:t>
      </w:r>
    </w:p>
    <w:p w:rsidR="00D55946" w:rsidRDefault="007D1350" w:rsidP="00D55946">
      <w:pPr>
        <w:keepNext/>
        <w:jc w:val="center"/>
      </w:pPr>
      <w:r>
        <w:rPr>
          <w:noProof/>
        </w:rPr>
        <w:drawing>
          <wp:inline distT="0" distB="0" distL="0" distR="0" wp14:anchorId="7D3291A9" wp14:editId="180AFF7A">
            <wp:extent cx="5194804" cy="752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42691"/>
                    <a:stretch/>
                  </pic:blipFill>
                  <pic:spPr bwMode="auto">
                    <a:xfrm>
                      <a:off x="0" y="0"/>
                      <a:ext cx="5193078" cy="752225"/>
                    </a:xfrm>
                    <a:prstGeom prst="rect">
                      <a:avLst/>
                    </a:prstGeom>
                    <a:ln>
                      <a:noFill/>
                    </a:ln>
                    <a:extLst>
                      <a:ext uri="{53640926-AAD7-44D8-BBD7-CCE9431645EC}">
                        <a14:shadowObscured xmlns:a14="http://schemas.microsoft.com/office/drawing/2010/main"/>
                      </a:ext>
                    </a:extLst>
                  </pic:spPr>
                </pic:pic>
              </a:graphicData>
            </a:graphic>
          </wp:inline>
        </w:drawing>
      </w:r>
    </w:p>
    <w:p w:rsidR="007D1350" w:rsidRDefault="00D55946" w:rsidP="00D55946">
      <w:pPr>
        <w:pStyle w:val="Caption"/>
      </w:pPr>
      <w:r>
        <w:t xml:space="preserve">Figure </w:t>
      </w:r>
      <w:fldSimple w:instr=" SEQ Figure \* ARABIC ">
        <w:r w:rsidR="00363691">
          <w:rPr>
            <w:noProof/>
          </w:rPr>
          <w:t>6</w:t>
        </w:r>
      </w:fldSimple>
      <w:r>
        <w:t xml:space="preserve">: </w:t>
      </w:r>
      <w:proofErr w:type="spellStart"/>
      <w:r>
        <w:t>Exosite</w:t>
      </w:r>
      <w:proofErr w:type="spellEnd"/>
      <w:r>
        <w:t>: Device created.</w:t>
      </w:r>
    </w:p>
    <w:p w:rsidR="00A372D6" w:rsidRDefault="00A372D6" w:rsidP="00A372D6">
      <w:pPr>
        <w:pStyle w:val="ListParagraph"/>
        <w:numPr>
          <w:ilvl w:val="0"/>
          <w:numId w:val="0"/>
        </w:numPr>
        <w:ind w:left="720"/>
      </w:pPr>
    </w:p>
    <w:p w:rsidR="00A372D6" w:rsidRDefault="00A372D6" w:rsidP="00A372D6">
      <w:pPr>
        <w:pStyle w:val="ListParagraph"/>
        <w:numPr>
          <w:ilvl w:val="0"/>
          <w:numId w:val="37"/>
        </w:numPr>
      </w:pPr>
      <w:r>
        <w:lastRenderedPageBreak/>
        <w:t>Click on the newly created device and take note of the CIK number created:</w:t>
      </w:r>
    </w:p>
    <w:p w:rsidR="00927DF6" w:rsidRDefault="00777E61" w:rsidP="00927DF6">
      <w:pPr>
        <w:keepNext/>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1236345</wp:posOffset>
                </wp:positionH>
                <wp:positionV relativeFrom="paragraph">
                  <wp:posOffset>2649855</wp:posOffset>
                </wp:positionV>
                <wp:extent cx="3130550" cy="278130"/>
                <wp:effectExtent l="17145" t="20955" r="14605" b="15240"/>
                <wp:wrapNone/>
                <wp:docPr id="40"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0550" cy="27813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97.35pt;margin-top:208.65pt;width:246.5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" filled="f" strokecolor="red" strokeweight="2.25pt"/>
            </w:pict>
          </mc:Fallback>
        </mc:AlternateContent>
      </w:r>
      <w:r w:rsidR="00927DF6">
        <w:rPr>
          <w:noProof/>
        </w:rPr>
        <w:drawing>
          <wp:inline distT="0" distB="0" distL="0" distR="0" wp14:anchorId="78F7A131" wp14:editId="4EEFC5A4">
            <wp:extent cx="3437713" cy="29715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6558" cy="2970584"/>
                    </a:xfrm>
                    <a:prstGeom prst="rect">
                      <a:avLst/>
                    </a:prstGeom>
                  </pic:spPr>
                </pic:pic>
              </a:graphicData>
            </a:graphic>
          </wp:inline>
        </w:drawing>
      </w:r>
    </w:p>
    <w:p w:rsidR="00A372D6" w:rsidRPr="00A372D6" w:rsidRDefault="00927DF6" w:rsidP="00927DF6">
      <w:pPr>
        <w:pStyle w:val="Caption"/>
      </w:pPr>
      <w:r>
        <w:t xml:space="preserve">Figure </w:t>
      </w:r>
      <w:fldSimple w:instr=" SEQ Figure \* ARABIC ">
        <w:r w:rsidR="00363691">
          <w:rPr>
            <w:noProof/>
          </w:rPr>
          <w:t>7</w:t>
        </w:r>
      </w:fldSimple>
      <w:r>
        <w:t xml:space="preserve">: </w:t>
      </w:r>
      <w:proofErr w:type="spellStart"/>
      <w:r>
        <w:t>Exosite</w:t>
      </w:r>
      <w:proofErr w:type="spellEnd"/>
      <w:r>
        <w:t xml:space="preserve">: </w:t>
      </w:r>
      <w:r>
        <w:rPr>
          <w:noProof/>
        </w:rPr>
        <w:t xml:space="preserve"> Device's CIK number.</w:t>
      </w:r>
    </w:p>
    <w:p w:rsidR="007D1350" w:rsidRDefault="007D1350" w:rsidP="007D1350">
      <w:pPr>
        <w:pStyle w:val="Heading2"/>
      </w:pPr>
      <w:bookmarkStart w:id="9" w:name="_Toc448908409"/>
      <w:r>
        <w:t>Creating data items.</w:t>
      </w:r>
      <w:bookmarkEnd w:id="9"/>
    </w:p>
    <w:p w:rsidR="007D1350" w:rsidRDefault="007D1350" w:rsidP="007D1350">
      <w:pPr>
        <w:pStyle w:val="ListParagraph"/>
        <w:numPr>
          <w:ilvl w:val="0"/>
          <w:numId w:val="38"/>
        </w:numPr>
      </w:pPr>
      <w:r>
        <w:t xml:space="preserve">Click on the new device created on section </w:t>
      </w:r>
      <w:r>
        <w:fldChar w:fldCharType="begin"/>
      </w:r>
      <w:r>
        <w:instrText xml:space="preserve"> REF _Ref448482996 \n \h </w:instrText>
      </w:r>
      <w:r>
        <w:fldChar w:fldCharType="separate"/>
      </w:r>
      <w:r w:rsidR="00363691">
        <w:t>2.1</w:t>
      </w:r>
      <w:r>
        <w:fldChar w:fldCharType="end"/>
      </w:r>
    </w:p>
    <w:p w:rsidR="007D1350" w:rsidRDefault="007D1350" w:rsidP="007D1350">
      <w:pPr>
        <w:pStyle w:val="ListParagraph"/>
        <w:numPr>
          <w:ilvl w:val="0"/>
          <w:numId w:val="38"/>
        </w:numPr>
      </w:pPr>
      <w:r>
        <w:t>Once inside the device’s configuration click on + Add Data:</w:t>
      </w:r>
    </w:p>
    <w:p w:rsidR="00D55946" w:rsidRDefault="00777E61" w:rsidP="00D55946">
      <w:pPr>
        <w:keepNext/>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4645660</wp:posOffset>
                </wp:positionH>
                <wp:positionV relativeFrom="paragraph">
                  <wp:posOffset>259715</wp:posOffset>
                </wp:positionV>
                <wp:extent cx="746125" cy="189865"/>
                <wp:effectExtent l="16510" t="21590" r="18415" b="17145"/>
                <wp:wrapNone/>
                <wp:docPr id="39"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18986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365.8pt;margin-top:20.45pt;width:58.75pt;height:1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" filled="f" strokecolor="red" strokeweight="2.25pt"/>
            </w:pict>
          </mc:Fallback>
        </mc:AlternateContent>
      </w:r>
      <w:r w:rsidR="007D1350">
        <w:rPr>
          <w:noProof/>
        </w:rPr>
        <w:drawing>
          <wp:inline distT="0" distB="0" distL="0" distR="0" wp14:anchorId="5F7E13B2" wp14:editId="02C67BD2">
            <wp:extent cx="5202612" cy="7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18515" cy="721449"/>
                    </a:xfrm>
                    <a:prstGeom prst="rect">
                      <a:avLst/>
                    </a:prstGeom>
                  </pic:spPr>
                </pic:pic>
              </a:graphicData>
            </a:graphic>
          </wp:inline>
        </w:drawing>
      </w:r>
    </w:p>
    <w:p w:rsidR="007D1350" w:rsidRDefault="00D55946" w:rsidP="00D55946">
      <w:pPr>
        <w:pStyle w:val="Caption"/>
      </w:pPr>
      <w:r>
        <w:t xml:space="preserve">Figure </w:t>
      </w:r>
      <w:fldSimple w:instr=" SEQ Figure \* ARABIC ">
        <w:r w:rsidR="00363691">
          <w:rPr>
            <w:noProof/>
          </w:rPr>
          <w:t>8</w:t>
        </w:r>
      </w:fldSimple>
      <w:r>
        <w:t xml:space="preserve">: </w:t>
      </w:r>
      <w:proofErr w:type="spellStart"/>
      <w:r>
        <w:t>Exosite</w:t>
      </w:r>
      <w:proofErr w:type="spellEnd"/>
      <w:r>
        <w:t>: Add Data.</w:t>
      </w:r>
    </w:p>
    <w:p w:rsidR="00D55946" w:rsidRDefault="007D1350" w:rsidP="00D55946">
      <w:pPr>
        <w:pStyle w:val="ListParagraph"/>
        <w:numPr>
          <w:ilvl w:val="0"/>
          <w:numId w:val="38"/>
        </w:numPr>
      </w:pPr>
      <w:r>
        <w:t xml:space="preserve">Provide a </w:t>
      </w:r>
      <w:r w:rsidR="00FD2DEC">
        <w:t>Source Name, Source F</w:t>
      </w:r>
      <w:r>
        <w:t>ormat (integer), Unit (if needed) and Alias (very important) to the new data item and click on Submit:</w:t>
      </w:r>
    </w:p>
    <w:p w:rsidR="00D55946" w:rsidRDefault="007D1350" w:rsidP="00D55946">
      <w:pPr>
        <w:keepNext/>
        <w:jc w:val="center"/>
      </w:pPr>
      <w:r>
        <w:rPr>
          <w:noProof/>
        </w:rPr>
        <w:drawing>
          <wp:inline distT="0" distB="0" distL="0" distR="0" wp14:anchorId="1388C6D6" wp14:editId="0140C548">
            <wp:extent cx="3562503" cy="1393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66676" cy="1395424"/>
                    </a:xfrm>
                    <a:prstGeom prst="rect">
                      <a:avLst/>
                    </a:prstGeom>
                  </pic:spPr>
                </pic:pic>
              </a:graphicData>
            </a:graphic>
          </wp:inline>
        </w:drawing>
      </w:r>
    </w:p>
    <w:p w:rsidR="007D1350" w:rsidRDefault="00D55946" w:rsidP="00D55946">
      <w:pPr>
        <w:pStyle w:val="Caption"/>
      </w:pPr>
      <w:r>
        <w:t xml:space="preserve">Figure </w:t>
      </w:r>
      <w:fldSimple w:instr=" SEQ Figure \* ARABIC ">
        <w:r w:rsidR="00363691">
          <w:rPr>
            <w:noProof/>
          </w:rPr>
          <w:t>9</w:t>
        </w:r>
      </w:fldSimple>
      <w:r>
        <w:t xml:space="preserve">: </w:t>
      </w:r>
      <w:proofErr w:type="spellStart"/>
      <w:r>
        <w:t>Exosite</w:t>
      </w:r>
      <w:proofErr w:type="spellEnd"/>
      <w:r>
        <w:t>: Data setup.</w:t>
      </w:r>
    </w:p>
    <w:p w:rsidR="007D1350" w:rsidRDefault="007D1350" w:rsidP="007D1350">
      <w:pPr>
        <w:pStyle w:val="ListParagraph"/>
        <w:numPr>
          <w:ilvl w:val="0"/>
          <w:numId w:val="38"/>
        </w:numPr>
      </w:pPr>
      <w:r>
        <w:lastRenderedPageBreak/>
        <w:t>Create two more data items, one called Random2 (Format: float, Alias: rand2) and Command (Format: integer, Alias: command) by following the previous 2 steps.</w:t>
      </w:r>
    </w:p>
    <w:p w:rsidR="007D1350" w:rsidRDefault="007D1350" w:rsidP="007D1350">
      <w:pPr>
        <w:pStyle w:val="ListParagraph"/>
        <w:numPr>
          <w:ilvl w:val="0"/>
          <w:numId w:val="38"/>
        </w:numPr>
      </w:pPr>
      <w:r>
        <w:t>The final result should be a list of three data items on our device:</w:t>
      </w:r>
    </w:p>
    <w:p w:rsidR="00D55946" w:rsidRDefault="00777E61" w:rsidP="00D55946">
      <w:pPr>
        <w:keepNext/>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2699385</wp:posOffset>
                </wp:positionH>
                <wp:positionV relativeFrom="paragraph">
                  <wp:posOffset>325755</wp:posOffset>
                </wp:positionV>
                <wp:extent cx="2757805" cy="825500"/>
                <wp:effectExtent l="22860" t="20955" r="19685" b="20320"/>
                <wp:wrapNone/>
                <wp:docPr id="3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805" cy="82550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212.55pt;margin-top:25.65pt;width:217.15pt;height: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" filled="f" strokecolor="red" strokeweight="2.25pt"/>
            </w:pict>
          </mc:Fallback>
        </mc:AlternateContent>
      </w:r>
      <w:r w:rsidR="007D1350">
        <w:rPr>
          <w:noProof/>
        </w:rPr>
        <w:drawing>
          <wp:inline distT="0" distB="0" distL="0" distR="0" wp14:anchorId="2CDD14DA" wp14:editId="3875C3CB">
            <wp:extent cx="5150451" cy="10339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60452" cy="1035950"/>
                    </a:xfrm>
                    <a:prstGeom prst="rect">
                      <a:avLst/>
                    </a:prstGeom>
                  </pic:spPr>
                </pic:pic>
              </a:graphicData>
            </a:graphic>
          </wp:inline>
        </w:drawing>
      </w:r>
    </w:p>
    <w:p w:rsidR="007D1350" w:rsidRDefault="00D55946" w:rsidP="00D55946">
      <w:pPr>
        <w:pStyle w:val="Caption"/>
      </w:pPr>
      <w:r>
        <w:t xml:space="preserve">Figure </w:t>
      </w:r>
      <w:fldSimple w:instr=" SEQ Figure \* ARABIC ">
        <w:r w:rsidR="00363691">
          <w:rPr>
            <w:noProof/>
          </w:rPr>
          <w:t>10</w:t>
        </w:r>
      </w:fldSimple>
      <w:r>
        <w:t xml:space="preserve">: </w:t>
      </w:r>
      <w:proofErr w:type="spellStart"/>
      <w:r>
        <w:t>Exosite</w:t>
      </w:r>
      <w:proofErr w:type="spellEnd"/>
      <w:r>
        <w:t>: Device's data items.</w:t>
      </w:r>
    </w:p>
    <w:p w:rsidR="007D1350" w:rsidRPr="007D1350" w:rsidRDefault="007D1350" w:rsidP="007D1350"/>
    <w:p w:rsidR="00A07ACD" w:rsidRDefault="00A372D6" w:rsidP="000908DA">
      <w:pPr>
        <w:pStyle w:val="Heading1"/>
      </w:pPr>
      <w:bookmarkStart w:id="10" w:name="_Toc448908410"/>
      <w:r>
        <w:lastRenderedPageBreak/>
        <w:t>LuvitRED configuration</w:t>
      </w:r>
      <w:bookmarkEnd w:id="4"/>
      <w:r>
        <w:t>.</w:t>
      </w:r>
      <w:bookmarkEnd w:id="10"/>
    </w:p>
    <w:p w:rsidR="00A07ACD" w:rsidRDefault="00A07ACD" w:rsidP="00A07ACD">
      <w:r>
        <w:t>Go to</w:t>
      </w:r>
      <w:r w:rsidR="00D55946">
        <w:t xml:space="preserve"> the web interface of the </w:t>
      </w:r>
      <w:proofErr w:type="spellStart"/>
      <w:r w:rsidR="00D55946">
        <w:t>CloudGate</w:t>
      </w:r>
      <w:proofErr w:type="spellEnd"/>
      <w:r w:rsidR="00D55946">
        <w:t xml:space="preserve"> and </w:t>
      </w:r>
      <w:r>
        <w:t>the</w:t>
      </w:r>
      <w:r w:rsidR="00D55946">
        <w:t>n</w:t>
      </w:r>
      <w:r>
        <w:t xml:space="preserve"> </w:t>
      </w:r>
      <w:r w:rsidR="00D55946">
        <w:t xml:space="preserve">to the </w:t>
      </w:r>
      <w:r>
        <w:t xml:space="preserve">"Plugin" tab </w:t>
      </w:r>
      <w:r w:rsidR="00D55946">
        <w:t xml:space="preserve">and </w:t>
      </w:r>
      <w:r>
        <w:t>sub-tab call</w:t>
      </w:r>
      <w:r w:rsidR="00D55946">
        <w:t xml:space="preserve">ed </w:t>
      </w:r>
      <w:r>
        <w:t>"</w:t>
      </w:r>
      <w:proofErr w:type="spellStart"/>
      <w:r>
        <w:t>LuvitRED</w:t>
      </w:r>
      <w:proofErr w:type="spellEnd"/>
      <w:r>
        <w:t xml:space="preserve">" </w:t>
      </w:r>
    </w:p>
    <w:p w:rsidR="00A07ACD" w:rsidRDefault="00A07ACD" w:rsidP="00A07ACD">
      <w:pPr>
        <w:keepNext/>
        <w:jc w:val="center"/>
      </w:pPr>
      <w:r>
        <w:rPr>
          <w:noProof/>
        </w:rPr>
        <w:drawing>
          <wp:inline distT="0" distB="0" distL="0" distR="0" wp14:anchorId="18E50480" wp14:editId="24EA51B5">
            <wp:extent cx="2390195" cy="826294"/>
            <wp:effectExtent l="19050" t="0" r="0" b="0"/>
            <wp:docPr id="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2392784" cy="827189"/>
                    </a:xfrm>
                    <a:prstGeom prst="rect">
                      <a:avLst/>
                    </a:prstGeom>
                    <a:noFill/>
                    <a:ln w="9525">
                      <a:noFill/>
                      <a:miter lim="800000"/>
                      <a:headEnd/>
                      <a:tailEnd/>
                    </a:ln>
                  </pic:spPr>
                </pic:pic>
              </a:graphicData>
            </a:graphic>
          </wp:inline>
        </w:drawing>
      </w:r>
    </w:p>
    <w:p w:rsidR="00A07ACD" w:rsidRDefault="00A07ACD" w:rsidP="00A07ACD">
      <w:pPr>
        <w:pStyle w:val="Caption"/>
      </w:pPr>
      <w:r>
        <w:t xml:space="preserve">Figure </w:t>
      </w:r>
      <w:fldSimple w:instr=" SEQ Figure \* ARABIC ">
        <w:r w:rsidR="00363691">
          <w:rPr>
            <w:noProof/>
          </w:rPr>
          <w:t>11</w:t>
        </w:r>
      </w:fldSimple>
      <w:r>
        <w:t xml:space="preserve">: Plugin tab, </w:t>
      </w:r>
      <w:proofErr w:type="spellStart"/>
      <w:r>
        <w:t>LuvitRED</w:t>
      </w:r>
      <w:proofErr w:type="spellEnd"/>
      <w:r>
        <w:t>.</w:t>
      </w:r>
    </w:p>
    <w:p w:rsidR="00A07ACD" w:rsidRDefault="00A07ACD" w:rsidP="00A07ACD">
      <w:r w:rsidRPr="006F11B4">
        <w:rPr>
          <w:b/>
          <w:u w:val="single"/>
        </w:rPr>
        <w:t>NOTE</w:t>
      </w:r>
      <w:r w:rsidRPr="006F11B4">
        <w:rPr>
          <w:b/>
        </w:rPr>
        <w:t>:</w:t>
      </w:r>
      <w:r w:rsidRPr="006F11B4">
        <w:t xml:space="preserve"> Do not focus on </w:t>
      </w:r>
      <w:r>
        <w:t>the SNMP (Simple Network Management Protocol) sub-tab. This tab is not going to be used on this document.</w:t>
      </w:r>
    </w:p>
    <w:p w:rsidR="00D55946" w:rsidRDefault="00D55946" w:rsidP="00A07ACD">
      <w:r>
        <w:t xml:space="preserve">Under the “Advanced Editor” of </w:t>
      </w:r>
      <w:proofErr w:type="spellStart"/>
      <w:r>
        <w:t>LuvitRED</w:t>
      </w:r>
      <w:proofErr w:type="spellEnd"/>
      <w:r>
        <w:t xml:space="preserve">, there are two nodes that are related to </w:t>
      </w:r>
      <w:proofErr w:type="spellStart"/>
      <w:r>
        <w:t>Exosite</w:t>
      </w:r>
      <w:proofErr w:type="spellEnd"/>
      <w:r>
        <w:t xml:space="preserve"> (See </w:t>
      </w:r>
      <w:r w:rsidR="00A372D6">
        <w:fldChar w:fldCharType="begin"/>
      </w:r>
      <w:r w:rsidR="00A372D6">
        <w:instrText xml:space="preserve"> REF _Ref448484645 \h </w:instrText>
      </w:r>
      <w:r w:rsidR="00A372D6">
        <w:fldChar w:fldCharType="separate"/>
      </w:r>
      <w:r w:rsidR="00363691">
        <w:t xml:space="preserve">Figure </w:t>
      </w:r>
      <w:r w:rsidR="00363691">
        <w:rPr>
          <w:noProof/>
        </w:rPr>
        <w:t>12</w:t>
      </w:r>
      <w:r w:rsidR="00A372D6">
        <w:fldChar w:fldCharType="end"/>
      </w:r>
      <w:r>
        <w:t>):</w:t>
      </w:r>
    </w:p>
    <w:p w:rsidR="00A372D6" w:rsidRDefault="00D55946" w:rsidP="00A372D6">
      <w:pPr>
        <w:keepNext/>
        <w:jc w:val="center"/>
      </w:pPr>
      <w:r>
        <w:rPr>
          <w:noProof/>
        </w:rPr>
        <w:drawing>
          <wp:inline distT="0" distB="0" distL="0" distR="0" wp14:anchorId="4C4D50DD" wp14:editId="4D240C65">
            <wp:extent cx="1382572" cy="1182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84787" cy="1184358"/>
                    </a:xfrm>
                    <a:prstGeom prst="rect">
                      <a:avLst/>
                    </a:prstGeom>
                  </pic:spPr>
                </pic:pic>
              </a:graphicData>
            </a:graphic>
          </wp:inline>
        </w:drawing>
      </w:r>
    </w:p>
    <w:p w:rsidR="00D55946" w:rsidRDefault="00A372D6" w:rsidP="00A372D6">
      <w:pPr>
        <w:pStyle w:val="Caption"/>
      </w:pPr>
      <w:bookmarkStart w:id="11" w:name="_Ref448484645"/>
      <w:r>
        <w:t xml:space="preserve">Figure </w:t>
      </w:r>
      <w:fldSimple w:instr=" SEQ Figure \* ARABIC ">
        <w:r w:rsidR="00363691">
          <w:rPr>
            <w:noProof/>
          </w:rPr>
          <w:t>12</w:t>
        </w:r>
      </w:fldSimple>
      <w:bookmarkEnd w:id="11"/>
      <w:r>
        <w:t xml:space="preserve">: </w:t>
      </w:r>
      <w:proofErr w:type="spellStart"/>
      <w:r>
        <w:t>Exosite</w:t>
      </w:r>
      <w:proofErr w:type="spellEnd"/>
      <w:r>
        <w:t xml:space="preserve"> nodes.</w:t>
      </w:r>
    </w:p>
    <w:p w:rsidR="00265AC1" w:rsidRDefault="00265AC1">
      <w:pPr>
        <w:jc w:val="left"/>
        <w:rPr>
          <w:rFonts w:asciiTheme="majorHAnsi" w:eastAsiaTheme="majorEastAsia" w:hAnsiTheme="majorHAnsi" w:cstheme="majorBidi"/>
          <w:b/>
          <w:bCs/>
          <w:noProof/>
          <w:color w:val="808080" w:themeColor="accent4"/>
          <w:sz w:val="30"/>
          <w:szCs w:val="30"/>
        </w:rPr>
      </w:pPr>
      <w:r>
        <w:br w:type="page"/>
      </w:r>
    </w:p>
    <w:p w:rsidR="00A372D6" w:rsidRDefault="00A372D6" w:rsidP="00265AC1">
      <w:pPr>
        <w:pStyle w:val="Heading2"/>
      </w:pPr>
      <w:bookmarkStart w:id="12" w:name="_Ref448489520"/>
      <w:bookmarkStart w:id="13" w:name="_Toc448908411"/>
      <w:r>
        <w:lastRenderedPageBreak/>
        <w:t>Sending data to the Exosite platform.</w:t>
      </w:r>
      <w:bookmarkEnd w:id="12"/>
      <w:bookmarkEnd w:id="13"/>
    </w:p>
    <w:p w:rsidR="0050284B" w:rsidRDefault="00FD2DEC" w:rsidP="0050284B">
      <w:pPr>
        <w:pStyle w:val="ListParagraph"/>
        <w:numPr>
          <w:ilvl w:val="0"/>
          <w:numId w:val="39"/>
        </w:numPr>
      </w:pPr>
      <w:r>
        <w:t>Drag and d</w:t>
      </w:r>
      <w:r w:rsidR="00A372D6">
        <w:t>rop an exosite out node:</w:t>
      </w:r>
    </w:p>
    <w:p w:rsidR="00A372D6" w:rsidRDefault="00A372D6" w:rsidP="00A372D6">
      <w:pPr>
        <w:keepNext/>
        <w:jc w:val="center"/>
      </w:pPr>
      <w:r>
        <w:rPr>
          <w:noProof/>
        </w:rPr>
        <w:drawing>
          <wp:inline distT="0" distB="0" distL="0" distR="0" wp14:anchorId="7AFC5DEC" wp14:editId="3EAC21C4">
            <wp:extent cx="1221638" cy="299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9626" r="4023" b="11437"/>
                    <a:stretch/>
                  </pic:blipFill>
                  <pic:spPr bwMode="auto">
                    <a:xfrm>
                      <a:off x="0" y="0"/>
                      <a:ext cx="1225002" cy="300749"/>
                    </a:xfrm>
                    <a:prstGeom prst="rect">
                      <a:avLst/>
                    </a:prstGeom>
                    <a:ln>
                      <a:noFill/>
                    </a:ln>
                    <a:extLst>
                      <a:ext uri="{53640926-AAD7-44D8-BBD7-CCE9431645EC}">
                        <a14:shadowObscured xmlns:a14="http://schemas.microsoft.com/office/drawing/2010/main"/>
                      </a:ext>
                    </a:extLst>
                  </pic:spPr>
                </pic:pic>
              </a:graphicData>
            </a:graphic>
          </wp:inline>
        </w:drawing>
      </w:r>
    </w:p>
    <w:p w:rsidR="00A372D6" w:rsidRDefault="00A372D6" w:rsidP="00A372D6">
      <w:pPr>
        <w:pStyle w:val="Caption"/>
      </w:pPr>
      <w:r>
        <w:t xml:space="preserve">Figure </w:t>
      </w:r>
      <w:fldSimple w:instr=" SEQ Figure \* ARABIC ">
        <w:r w:rsidR="00363691">
          <w:rPr>
            <w:noProof/>
          </w:rPr>
          <w:t>13</w:t>
        </w:r>
      </w:fldSimple>
      <w:r>
        <w:t xml:space="preserve">: </w:t>
      </w:r>
      <w:proofErr w:type="spellStart"/>
      <w:r>
        <w:t>Exosite</w:t>
      </w:r>
      <w:proofErr w:type="spellEnd"/>
      <w:r>
        <w:t xml:space="preserve"> out node.</w:t>
      </w:r>
    </w:p>
    <w:p w:rsidR="00A372D6" w:rsidRDefault="00A372D6" w:rsidP="00A372D6">
      <w:pPr>
        <w:pStyle w:val="ListParagraph"/>
        <w:numPr>
          <w:ilvl w:val="0"/>
          <w:numId w:val="39"/>
        </w:numPr>
      </w:pPr>
      <w:r>
        <w:t xml:space="preserve">Configure the </w:t>
      </w:r>
      <w:r w:rsidR="0050284B">
        <w:t>exosite out node in the following way:</w:t>
      </w:r>
    </w:p>
    <w:p w:rsidR="0050284B" w:rsidRDefault="0050284B" w:rsidP="0050284B">
      <w:pPr>
        <w:keepNext/>
        <w:jc w:val="center"/>
      </w:pPr>
      <w:r>
        <w:rPr>
          <w:noProof/>
        </w:rPr>
        <w:drawing>
          <wp:inline distT="0" distB="0" distL="0" distR="0" wp14:anchorId="6C983FEE" wp14:editId="27D98499">
            <wp:extent cx="2926080" cy="18754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6217" cy="1881920"/>
                    </a:xfrm>
                    <a:prstGeom prst="rect">
                      <a:avLst/>
                    </a:prstGeom>
                  </pic:spPr>
                </pic:pic>
              </a:graphicData>
            </a:graphic>
          </wp:inline>
        </w:drawing>
      </w:r>
    </w:p>
    <w:p w:rsidR="0050284B" w:rsidRDefault="0050284B" w:rsidP="0050284B">
      <w:pPr>
        <w:pStyle w:val="Caption"/>
      </w:pPr>
      <w:r>
        <w:t xml:space="preserve">Figure </w:t>
      </w:r>
      <w:fldSimple w:instr=" SEQ Figure \* ARABIC ">
        <w:r w:rsidR="00363691">
          <w:rPr>
            <w:noProof/>
          </w:rPr>
          <w:t>14</w:t>
        </w:r>
      </w:fldSimple>
      <w:r>
        <w:t xml:space="preserve">: Default </w:t>
      </w:r>
      <w:proofErr w:type="spellStart"/>
      <w:r>
        <w:t>Exosite</w:t>
      </w:r>
      <w:proofErr w:type="spellEnd"/>
      <w:r>
        <w:t xml:space="preserve"> out node.</w:t>
      </w:r>
    </w:p>
    <w:p w:rsidR="0050284B" w:rsidRDefault="0050284B" w:rsidP="0050284B">
      <w:pPr>
        <w:pStyle w:val="ListParagraph"/>
        <w:numPr>
          <w:ilvl w:val="1"/>
          <w:numId w:val="39"/>
        </w:numPr>
      </w:pPr>
      <w:r>
        <w:t xml:space="preserve">Add a </w:t>
      </w:r>
      <w:r w:rsidRPr="0050284B">
        <w:rPr>
          <w:b/>
        </w:rPr>
        <w:t>new</w:t>
      </w:r>
      <w:r>
        <w:t xml:space="preserve"> Device by clicking on the pencil icon and configure it for the CIK noted on the previous section, make sure the “Use https ?” checkbox is selected and the “Name” is changed. Click on “Add”:</w:t>
      </w:r>
    </w:p>
    <w:p w:rsidR="009C6818" w:rsidRDefault="009C6818" w:rsidP="009C6818">
      <w:pPr>
        <w:jc w:val="center"/>
      </w:pPr>
      <w:r>
        <w:rPr>
          <w:noProof/>
        </w:rPr>
        <w:drawing>
          <wp:inline distT="0" distB="0" distL="0" distR="0" wp14:anchorId="5EC0B43A" wp14:editId="21CEFC53">
            <wp:extent cx="2959533" cy="23189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70001" cy="2327120"/>
                    </a:xfrm>
                    <a:prstGeom prst="rect">
                      <a:avLst/>
                    </a:prstGeom>
                  </pic:spPr>
                </pic:pic>
              </a:graphicData>
            </a:graphic>
          </wp:inline>
        </w:drawing>
      </w:r>
    </w:p>
    <w:p w:rsidR="0050284B" w:rsidRDefault="0050284B" w:rsidP="0050284B">
      <w:pPr>
        <w:pStyle w:val="Caption"/>
      </w:pPr>
      <w:r>
        <w:t xml:space="preserve">Figure </w:t>
      </w:r>
      <w:fldSimple w:instr=" SEQ Figure \* ARABIC ">
        <w:r w:rsidR="00363691">
          <w:rPr>
            <w:noProof/>
          </w:rPr>
          <w:t>15</w:t>
        </w:r>
      </w:fldSimple>
      <w:r>
        <w:t>: Adding Device's CIK.</w:t>
      </w:r>
    </w:p>
    <w:p w:rsidR="0050284B" w:rsidRDefault="0050284B" w:rsidP="0050284B">
      <w:pPr>
        <w:pStyle w:val="ListParagraph"/>
        <w:numPr>
          <w:ilvl w:val="1"/>
          <w:numId w:val="39"/>
        </w:numPr>
      </w:pPr>
      <w:r>
        <w:t>On the node configuration write the Alias of the first data item we created for the device (rand1) and change the name of the node. Click on “OK” when finished:</w:t>
      </w:r>
    </w:p>
    <w:p w:rsidR="0050284B" w:rsidRDefault="009C6818" w:rsidP="0050284B">
      <w:pPr>
        <w:keepNext/>
        <w:jc w:val="center"/>
      </w:pPr>
      <w:r>
        <w:rPr>
          <w:noProof/>
        </w:rPr>
        <w:lastRenderedPageBreak/>
        <w:drawing>
          <wp:inline distT="0" distB="0" distL="0" distR="0" wp14:anchorId="1CB2BB2B" wp14:editId="0FC3313F">
            <wp:extent cx="3013863" cy="193709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20135" cy="1941128"/>
                    </a:xfrm>
                    <a:prstGeom prst="rect">
                      <a:avLst/>
                    </a:prstGeom>
                  </pic:spPr>
                </pic:pic>
              </a:graphicData>
            </a:graphic>
          </wp:inline>
        </w:drawing>
      </w:r>
    </w:p>
    <w:p w:rsidR="0050284B" w:rsidRDefault="0050284B" w:rsidP="0050284B">
      <w:pPr>
        <w:pStyle w:val="Caption"/>
      </w:pPr>
      <w:r>
        <w:t xml:space="preserve">Figure </w:t>
      </w:r>
      <w:fldSimple w:instr=" SEQ Figure \* ARABIC ">
        <w:r w:rsidR="00363691">
          <w:rPr>
            <w:noProof/>
          </w:rPr>
          <w:t>16</w:t>
        </w:r>
      </w:fldSimple>
      <w:r>
        <w:t>: Final node configuration.</w:t>
      </w:r>
    </w:p>
    <w:p w:rsidR="0050284B" w:rsidRDefault="0050284B" w:rsidP="0050284B">
      <w:r>
        <w:t>This node is now configured to send data to the Random1 data item on our server. Now we need to actually send data.</w:t>
      </w:r>
    </w:p>
    <w:p w:rsidR="0050284B" w:rsidRDefault="0050284B" w:rsidP="0050284B">
      <w:pPr>
        <w:pStyle w:val="ListParagraph"/>
        <w:numPr>
          <w:ilvl w:val="0"/>
          <w:numId w:val="40"/>
        </w:numPr>
      </w:pPr>
      <w:r>
        <w:t>D</w:t>
      </w:r>
      <w:r w:rsidR="00FD2DEC">
        <w:t>rag and d</w:t>
      </w:r>
      <w:r>
        <w:t>rop an inject node and configure it so that it outputs a random integer (0-100) every 10 seconds (give the node a name):</w:t>
      </w:r>
    </w:p>
    <w:p w:rsidR="0050284B" w:rsidRDefault="0050284B" w:rsidP="0050284B">
      <w:pPr>
        <w:keepNext/>
        <w:jc w:val="center"/>
      </w:pPr>
      <w:r>
        <w:rPr>
          <w:noProof/>
        </w:rPr>
        <w:drawing>
          <wp:inline distT="0" distB="0" distL="0" distR="0" wp14:anchorId="4E450272" wp14:editId="487BB0F8">
            <wp:extent cx="3147393" cy="28377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49206" cy="2839357"/>
                    </a:xfrm>
                    <a:prstGeom prst="rect">
                      <a:avLst/>
                    </a:prstGeom>
                  </pic:spPr>
                </pic:pic>
              </a:graphicData>
            </a:graphic>
          </wp:inline>
        </w:drawing>
      </w:r>
    </w:p>
    <w:p w:rsidR="0050284B" w:rsidRDefault="0050284B" w:rsidP="0050284B">
      <w:pPr>
        <w:pStyle w:val="Caption"/>
      </w:pPr>
      <w:r>
        <w:t xml:space="preserve">Figure </w:t>
      </w:r>
      <w:fldSimple w:instr=" SEQ Figure \* ARABIC ">
        <w:r w:rsidR="00363691">
          <w:rPr>
            <w:noProof/>
          </w:rPr>
          <w:t>17</w:t>
        </w:r>
      </w:fldSimple>
      <w:r>
        <w:t>: Inject node configuration.</w:t>
      </w:r>
    </w:p>
    <w:p w:rsidR="0050284B" w:rsidRDefault="0050284B" w:rsidP="0050284B">
      <w:pPr>
        <w:pStyle w:val="ListParagraph"/>
        <w:numPr>
          <w:ilvl w:val="0"/>
          <w:numId w:val="40"/>
        </w:numPr>
      </w:pPr>
      <w:r>
        <w:t>Let’s connect the nodes together in the following way:</w:t>
      </w:r>
    </w:p>
    <w:p w:rsidR="007F7D84" w:rsidRDefault="0050284B" w:rsidP="007F7D84">
      <w:pPr>
        <w:keepNext/>
        <w:jc w:val="center"/>
      </w:pPr>
      <w:r>
        <w:rPr>
          <w:noProof/>
        </w:rPr>
        <w:drawing>
          <wp:inline distT="0" distB="0" distL="0" distR="0" wp14:anchorId="4C4106F7" wp14:editId="75B508A5">
            <wp:extent cx="3138221" cy="3477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36728" cy="347584"/>
                    </a:xfrm>
                    <a:prstGeom prst="rect">
                      <a:avLst/>
                    </a:prstGeom>
                  </pic:spPr>
                </pic:pic>
              </a:graphicData>
            </a:graphic>
          </wp:inline>
        </w:drawing>
      </w:r>
    </w:p>
    <w:p w:rsidR="0050284B" w:rsidRDefault="007F7D84" w:rsidP="007F7D84">
      <w:pPr>
        <w:pStyle w:val="Caption"/>
      </w:pPr>
      <w:r>
        <w:t xml:space="preserve">Figure </w:t>
      </w:r>
      <w:fldSimple w:instr=" SEQ Figure \* ARABIC ">
        <w:r w:rsidR="00363691">
          <w:rPr>
            <w:noProof/>
          </w:rPr>
          <w:t>18</w:t>
        </w:r>
      </w:fldSimple>
      <w:r>
        <w:t>: Final Configuration.</w:t>
      </w:r>
    </w:p>
    <w:p w:rsidR="0050284B" w:rsidRDefault="0050284B" w:rsidP="0050284B">
      <w:pPr>
        <w:pStyle w:val="ListParagraph"/>
        <w:numPr>
          <w:ilvl w:val="0"/>
          <w:numId w:val="40"/>
        </w:numPr>
      </w:pPr>
      <w:r>
        <w:t>Click on “Deploy”</w:t>
      </w:r>
    </w:p>
    <w:p w:rsidR="0050284B" w:rsidRDefault="0050284B" w:rsidP="0050284B">
      <w:r>
        <w:lastRenderedPageBreak/>
        <w:t xml:space="preserve">If we now go back to our device on the </w:t>
      </w:r>
      <w:proofErr w:type="spellStart"/>
      <w:r>
        <w:t>Exosite</w:t>
      </w:r>
      <w:proofErr w:type="spellEnd"/>
      <w:r>
        <w:t xml:space="preserve"> platform, we should be able to see that the Random1 data item is being updated with the values that our </w:t>
      </w:r>
      <w:proofErr w:type="spellStart"/>
      <w:r>
        <w:t>CloudGate</w:t>
      </w:r>
      <w:proofErr w:type="spellEnd"/>
      <w:r>
        <w:t xml:space="preserve"> is sending:</w:t>
      </w:r>
    </w:p>
    <w:p w:rsidR="007F7D84" w:rsidRDefault="007F7D84" w:rsidP="007F7D84">
      <w:pPr>
        <w:keepNext/>
        <w:jc w:val="center"/>
      </w:pPr>
      <w:r>
        <w:rPr>
          <w:noProof/>
        </w:rPr>
        <w:drawing>
          <wp:inline distT="0" distB="0" distL="0" distR="0" wp14:anchorId="3D1996C1" wp14:editId="19B94AD9">
            <wp:extent cx="3577133" cy="12038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82864" cy="1205772"/>
                    </a:xfrm>
                    <a:prstGeom prst="rect">
                      <a:avLst/>
                    </a:prstGeom>
                  </pic:spPr>
                </pic:pic>
              </a:graphicData>
            </a:graphic>
          </wp:inline>
        </w:drawing>
      </w:r>
    </w:p>
    <w:p w:rsidR="0050284B" w:rsidRDefault="007F7D84" w:rsidP="007F7D84">
      <w:pPr>
        <w:pStyle w:val="Caption"/>
      </w:pPr>
      <w:r>
        <w:t xml:space="preserve">Figure </w:t>
      </w:r>
      <w:fldSimple w:instr=" SEQ Figure \* ARABIC ">
        <w:r w:rsidR="00363691">
          <w:rPr>
            <w:noProof/>
          </w:rPr>
          <w:t>19</w:t>
        </w:r>
      </w:fldSimple>
      <w:r>
        <w:t xml:space="preserve">: </w:t>
      </w:r>
      <w:proofErr w:type="spellStart"/>
      <w:r>
        <w:t>Exosite</w:t>
      </w:r>
      <w:proofErr w:type="spellEnd"/>
      <w:r>
        <w:t>: Random1 data item updated.</w:t>
      </w:r>
    </w:p>
    <w:p w:rsidR="007F7D84" w:rsidRDefault="007F7D84" w:rsidP="0050284B">
      <w:r>
        <w:t>Sending data for the second data item (Random2) is as simple as copying the current configuration and changing the following:</w:t>
      </w:r>
    </w:p>
    <w:p w:rsidR="007F7D84" w:rsidRDefault="007F7D84" w:rsidP="007F7D84">
      <w:pPr>
        <w:pStyle w:val="ListParagraph"/>
        <w:numPr>
          <w:ilvl w:val="0"/>
          <w:numId w:val="41"/>
        </w:numPr>
      </w:pPr>
      <w:r>
        <w:t>Alias on the exosite out node:</w:t>
      </w:r>
    </w:p>
    <w:p w:rsidR="007F7D84" w:rsidRDefault="007F7D84" w:rsidP="007F7D84">
      <w:pPr>
        <w:keepNext/>
        <w:jc w:val="center"/>
      </w:pPr>
      <w:r>
        <w:rPr>
          <w:noProof/>
        </w:rPr>
        <w:drawing>
          <wp:inline distT="0" distB="0" distL="0" distR="0" wp14:anchorId="74792D69" wp14:editId="67D01964">
            <wp:extent cx="3269085" cy="4681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6934" b="40766"/>
                    <a:stretch/>
                  </pic:blipFill>
                  <pic:spPr bwMode="auto">
                    <a:xfrm>
                      <a:off x="0" y="0"/>
                      <a:ext cx="3268473" cy="468085"/>
                    </a:xfrm>
                    <a:prstGeom prst="rect">
                      <a:avLst/>
                    </a:prstGeom>
                    <a:ln>
                      <a:noFill/>
                    </a:ln>
                    <a:extLst>
                      <a:ext uri="{53640926-AAD7-44D8-BBD7-CCE9431645EC}">
                        <a14:shadowObscured xmlns:a14="http://schemas.microsoft.com/office/drawing/2010/main"/>
                      </a:ext>
                    </a:extLst>
                  </pic:spPr>
                </pic:pic>
              </a:graphicData>
            </a:graphic>
          </wp:inline>
        </w:drawing>
      </w:r>
    </w:p>
    <w:p w:rsidR="007F7D84" w:rsidRDefault="007F7D84" w:rsidP="007F7D84">
      <w:pPr>
        <w:pStyle w:val="Caption"/>
      </w:pPr>
      <w:r>
        <w:t xml:space="preserve">Figure </w:t>
      </w:r>
      <w:fldSimple w:instr=" SEQ Figure \* ARABIC ">
        <w:r w:rsidR="00363691">
          <w:rPr>
            <w:noProof/>
          </w:rPr>
          <w:t>20</w:t>
        </w:r>
      </w:fldSimple>
      <w:r>
        <w:t xml:space="preserve">: Changing the Alias on the second </w:t>
      </w:r>
      <w:proofErr w:type="spellStart"/>
      <w:r>
        <w:t>Exosite</w:t>
      </w:r>
      <w:proofErr w:type="spellEnd"/>
      <w:r>
        <w:t xml:space="preserve"> out node.</w:t>
      </w:r>
    </w:p>
    <w:p w:rsidR="007F7D84" w:rsidRDefault="007F7D84" w:rsidP="007F7D84">
      <w:pPr>
        <w:pStyle w:val="ListParagraph"/>
        <w:numPr>
          <w:ilvl w:val="0"/>
          <w:numId w:val="41"/>
        </w:numPr>
      </w:pPr>
      <w:r>
        <w:t xml:space="preserve">The type of data on the inject node from “random integer” to “random number” (keeping in mind that the Random2 data item is a </w:t>
      </w:r>
      <w:r w:rsidRPr="007F7D84">
        <w:rPr>
          <w:b/>
        </w:rPr>
        <w:t>float</w:t>
      </w:r>
      <w:r>
        <w:t>):</w:t>
      </w:r>
    </w:p>
    <w:p w:rsidR="007F7D84" w:rsidRDefault="007F7D84" w:rsidP="007F7D84">
      <w:pPr>
        <w:keepNext/>
        <w:jc w:val="center"/>
      </w:pPr>
      <w:r>
        <w:rPr>
          <w:noProof/>
        </w:rPr>
        <w:drawing>
          <wp:inline distT="0" distB="0" distL="0" distR="0" wp14:anchorId="356B0219" wp14:editId="653C3AB8">
            <wp:extent cx="3414437" cy="577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2381" b="68810"/>
                    <a:stretch/>
                  </pic:blipFill>
                  <pic:spPr bwMode="auto">
                    <a:xfrm>
                      <a:off x="0" y="0"/>
                      <a:ext cx="3419433" cy="578746"/>
                    </a:xfrm>
                    <a:prstGeom prst="rect">
                      <a:avLst/>
                    </a:prstGeom>
                    <a:ln>
                      <a:noFill/>
                    </a:ln>
                    <a:extLst>
                      <a:ext uri="{53640926-AAD7-44D8-BBD7-CCE9431645EC}">
                        <a14:shadowObscured xmlns:a14="http://schemas.microsoft.com/office/drawing/2010/main"/>
                      </a:ext>
                    </a:extLst>
                  </pic:spPr>
                </pic:pic>
              </a:graphicData>
            </a:graphic>
          </wp:inline>
        </w:drawing>
      </w:r>
    </w:p>
    <w:p w:rsidR="007F7D84" w:rsidRDefault="007F7D84" w:rsidP="007F7D84">
      <w:pPr>
        <w:pStyle w:val="Caption"/>
      </w:pPr>
      <w:r>
        <w:t xml:space="preserve">Figure </w:t>
      </w:r>
      <w:fldSimple w:instr=" SEQ Figure \* ARABIC ">
        <w:r w:rsidR="00363691">
          <w:rPr>
            <w:noProof/>
          </w:rPr>
          <w:t>21</w:t>
        </w:r>
      </w:fldSimple>
      <w:r>
        <w:t>: Changing the type of data on the inject node.</w:t>
      </w:r>
    </w:p>
    <w:p w:rsidR="007F7D84" w:rsidRDefault="007F7D84" w:rsidP="007F7D84">
      <w:pPr>
        <w:pStyle w:val="ListParagraph"/>
        <w:numPr>
          <w:ilvl w:val="0"/>
          <w:numId w:val="41"/>
        </w:numPr>
      </w:pPr>
      <w:r>
        <w:t>We are also changing the node names in order to keep a visual difference between both. The final configuration should look like this after Deploying it:</w:t>
      </w:r>
    </w:p>
    <w:p w:rsidR="007F7D84" w:rsidRDefault="007F7D84" w:rsidP="007F7D84">
      <w:pPr>
        <w:keepNext/>
        <w:jc w:val="center"/>
      </w:pPr>
      <w:r>
        <w:rPr>
          <w:noProof/>
        </w:rPr>
        <w:drawing>
          <wp:inline distT="0" distB="0" distL="0" distR="0" wp14:anchorId="52A5832D" wp14:editId="32A6497D">
            <wp:extent cx="3511296" cy="12865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09368" cy="1285875"/>
                    </a:xfrm>
                    <a:prstGeom prst="rect">
                      <a:avLst/>
                    </a:prstGeom>
                  </pic:spPr>
                </pic:pic>
              </a:graphicData>
            </a:graphic>
          </wp:inline>
        </w:drawing>
      </w:r>
    </w:p>
    <w:p w:rsidR="007F7D84" w:rsidRDefault="007F7D84" w:rsidP="007F7D84">
      <w:pPr>
        <w:pStyle w:val="Caption"/>
      </w:pPr>
      <w:bookmarkStart w:id="14" w:name="_Ref448487389"/>
      <w:r>
        <w:t xml:space="preserve">Figure </w:t>
      </w:r>
      <w:fldSimple w:instr=" SEQ Figure \* ARABIC ">
        <w:r w:rsidR="00363691">
          <w:rPr>
            <w:noProof/>
          </w:rPr>
          <w:t>22</w:t>
        </w:r>
      </w:fldSimple>
      <w:bookmarkEnd w:id="14"/>
      <w:r>
        <w:t xml:space="preserve">: Two data items to </w:t>
      </w:r>
      <w:proofErr w:type="spellStart"/>
      <w:r>
        <w:t>Exosite</w:t>
      </w:r>
      <w:proofErr w:type="spellEnd"/>
      <w:r>
        <w:t>.</w:t>
      </w:r>
    </w:p>
    <w:p w:rsidR="007F7D84" w:rsidRDefault="007F7D84" w:rsidP="007F7D84"/>
    <w:p w:rsidR="007F7D84" w:rsidRDefault="007F7D84" w:rsidP="007F7D84">
      <w:r>
        <w:lastRenderedPageBreak/>
        <w:t xml:space="preserve">If we now go back to the device on the </w:t>
      </w:r>
      <w:proofErr w:type="spellStart"/>
      <w:r>
        <w:t>Exosite</w:t>
      </w:r>
      <w:proofErr w:type="spellEnd"/>
      <w:r>
        <w:t xml:space="preserve"> platform, we should see that the second data item called Random2 is also being updated:</w:t>
      </w:r>
    </w:p>
    <w:p w:rsidR="007F7D84" w:rsidRDefault="007F7D84" w:rsidP="007F7D84">
      <w:pPr>
        <w:keepNext/>
        <w:jc w:val="center"/>
      </w:pPr>
      <w:r>
        <w:rPr>
          <w:noProof/>
        </w:rPr>
        <w:drawing>
          <wp:inline distT="0" distB="0" distL="0" distR="0" wp14:anchorId="305E08B8" wp14:editId="22813930">
            <wp:extent cx="3962400" cy="1323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62400" cy="1323975"/>
                    </a:xfrm>
                    <a:prstGeom prst="rect">
                      <a:avLst/>
                    </a:prstGeom>
                  </pic:spPr>
                </pic:pic>
              </a:graphicData>
            </a:graphic>
          </wp:inline>
        </w:drawing>
      </w:r>
    </w:p>
    <w:p w:rsidR="007F7D84" w:rsidRDefault="007F7D84" w:rsidP="007F7D84">
      <w:pPr>
        <w:pStyle w:val="Caption"/>
      </w:pPr>
      <w:r>
        <w:t xml:space="preserve">Figure </w:t>
      </w:r>
      <w:fldSimple w:instr=" SEQ Figure \* ARABIC ">
        <w:r w:rsidR="00363691">
          <w:rPr>
            <w:noProof/>
          </w:rPr>
          <w:t>23</w:t>
        </w:r>
      </w:fldSimple>
      <w:r>
        <w:t xml:space="preserve">: </w:t>
      </w:r>
      <w:proofErr w:type="spellStart"/>
      <w:r>
        <w:t>Exosite</w:t>
      </w:r>
      <w:proofErr w:type="spellEnd"/>
      <w:r>
        <w:t>: Random1 and Random2 updated.</w:t>
      </w:r>
    </w:p>
    <w:p w:rsidR="00D52835" w:rsidRDefault="00D52835" w:rsidP="007F7D84">
      <w:r>
        <w:t xml:space="preserve">Of course, this is simple because we are working with a reduced amount of data items, but if we need to post data for a hundred data items, this solution is not the best. The </w:t>
      </w:r>
      <w:proofErr w:type="spellStart"/>
      <w:r>
        <w:t>Exosite</w:t>
      </w:r>
      <w:proofErr w:type="spellEnd"/>
      <w:r>
        <w:t xml:space="preserve"> out node can send information for multiple data items as long as this information is provided to the node as a table in which case the keys of the table need to be the alias of the data item we want to update (See </w:t>
      </w:r>
      <w:r>
        <w:fldChar w:fldCharType="begin"/>
      </w:r>
      <w:r>
        <w:instrText xml:space="preserve"> REF _Ref448487288 \h </w:instrText>
      </w:r>
      <w:r>
        <w:fldChar w:fldCharType="separate"/>
      </w:r>
      <w:r w:rsidR="00363691">
        <w:t xml:space="preserve">Figure </w:t>
      </w:r>
      <w:r w:rsidR="00363691">
        <w:rPr>
          <w:noProof/>
        </w:rPr>
        <w:t>24</w:t>
      </w:r>
      <w:r>
        <w:fldChar w:fldCharType="end"/>
      </w:r>
      <w:r>
        <w:t>):</w:t>
      </w:r>
    </w:p>
    <w:p w:rsidR="00D52835" w:rsidRDefault="00D52835" w:rsidP="00D52835">
      <w:pPr>
        <w:keepNext/>
        <w:jc w:val="center"/>
      </w:pPr>
      <w:r>
        <w:rPr>
          <w:noProof/>
        </w:rPr>
        <w:drawing>
          <wp:inline distT="0" distB="0" distL="0" distR="0" wp14:anchorId="527B9EB5" wp14:editId="6B846F67">
            <wp:extent cx="3672231" cy="17817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3801" cy="1782475"/>
                    </a:xfrm>
                    <a:prstGeom prst="rect">
                      <a:avLst/>
                    </a:prstGeom>
                  </pic:spPr>
                </pic:pic>
              </a:graphicData>
            </a:graphic>
          </wp:inline>
        </w:drawing>
      </w:r>
    </w:p>
    <w:p w:rsidR="00D52835" w:rsidRDefault="00D52835" w:rsidP="00D52835">
      <w:pPr>
        <w:pStyle w:val="Caption"/>
      </w:pPr>
      <w:bookmarkStart w:id="15" w:name="_Ref448487288"/>
      <w:r>
        <w:t xml:space="preserve">Figure </w:t>
      </w:r>
      <w:fldSimple w:instr=" SEQ Figure \* ARABIC ">
        <w:r w:rsidR="00363691">
          <w:rPr>
            <w:noProof/>
          </w:rPr>
          <w:t>24</w:t>
        </w:r>
      </w:fldSimple>
      <w:bookmarkEnd w:id="15"/>
      <w:r>
        <w:t xml:space="preserve">: Information tab of the </w:t>
      </w:r>
      <w:proofErr w:type="spellStart"/>
      <w:r>
        <w:t>Exosite</w:t>
      </w:r>
      <w:proofErr w:type="spellEnd"/>
      <w:r>
        <w:t xml:space="preserve"> out node.</w:t>
      </w:r>
    </w:p>
    <w:p w:rsidR="00D52835" w:rsidRDefault="00D52835" w:rsidP="00D52835">
      <w:r>
        <w:t xml:space="preserve">Let’s adapt the configuration we already have so that we can post data for both data items using one single </w:t>
      </w:r>
      <w:proofErr w:type="spellStart"/>
      <w:r>
        <w:t>exosite</w:t>
      </w:r>
      <w:proofErr w:type="spellEnd"/>
      <w:r>
        <w:t xml:space="preserve"> out node:</w:t>
      </w:r>
    </w:p>
    <w:p w:rsidR="00D52835" w:rsidRDefault="00D52835" w:rsidP="00D52835">
      <w:pPr>
        <w:pStyle w:val="ListParagraph"/>
        <w:numPr>
          <w:ilvl w:val="0"/>
          <w:numId w:val="42"/>
        </w:numPr>
      </w:pPr>
      <w:r>
        <w:t xml:space="preserve">Let’s delete the exosite out node called “Exosite_out2” shown on </w:t>
      </w:r>
      <w:r>
        <w:fldChar w:fldCharType="begin"/>
      </w:r>
      <w:r>
        <w:instrText xml:space="preserve"> REF _Ref448487389 \h </w:instrText>
      </w:r>
      <w:r>
        <w:fldChar w:fldCharType="separate"/>
      </w:r>
      <w:r w:rsidR="00363691">
        <w:t>Figure 22</w:t>
      </w:r>
      <w:r>
        <w:fldChar w:fldCharType="end"/>
      </w:r>
      <w:r>
        <w:t>.</w:t>
      </w:r>
    </w:p>
    <w:p w:rsidR="00D52835" w:rsidRDefault="00D52835" w:rsidP="00D52835">
      <w:pPr>
        <w:pStyle w:val="ListParagraph"/>
        <w:numPr>
          <w:ilvl w:val="0"/>
          <w:numId w:val="42"/>
        </w:numPr>
      </w:pPr>
      <w:r>
        <w:t>Open the renaining exosite out node and delete the Alias (Remember: the Alias is now going to be provided as the key of the table):</w:t>
      </w:r>
    </w:p>
    <w:p w:rsidR="00D52835" w:rsidRDefault="009C6818" w:rsidP="00D52835">
      <w:pPr>
        <w:keepNext/>
        <w:jc w:val="center"/>
      </w:pPr>
      <w:r>
        <w:rPr>
          <w:noProof/>
        </w:rPr>
        <w:lastRenderedPageBreak/>
        <w:drawing>
          <wp:inline distT="0" distB="0" distL="0" distR="0" wp14:anchorId="52B2A09A" wp14:editId="29C81A39">
            <wp:extent cx="3284525" cy="210727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88140" cy="2109596"/>
                    </a:xfrm>
                    <a:prstGeom prst="rect">
                      <a:avLst/>
                    </a:prstGeom>
                  </pic:spPr>
                </pic:pic>
              </a:graphicData>
            </a:graphic>
          </wp:inline>
        </w:drawing>
      </w:r>
    </w:p>
    <w:p w:rsidR="00D52835" w:rsidRDefault="00D52835" w:rsidP="00D52835">
      <w:pPr>
        <w:pStyle w:val="Caption"/>
      </w:pPr>
      <w:r>
        <w:t xml:space="preserve">Figure </w:t>
      </w:r>
      <w:fldSimple w:instr=" SEQ Figure \* ARABIC ">
        <w:r w:rsidR="00363691">
          <w:rPr>
            <w:noProof/>
          </w:rPr>
          <w:t>25</w:t>
        </w:r>
      </w:fldSimple>
      <w:r>
        <w:t xml:space="preserve">: </w:t>
      </w:r>
      <w:proofErr w:type="spellStart"/>
      <w:r>
        <w:t>exosite</w:t>
      </w:r>
      <w:proofErr w:type="spellEnd"/>
      <w:r>
        <w:t xml:space="preserve"> out node with no Alias.</w:t>
      </w:r>
    </w:p>
    <w:p w:rsidR="00D52835" w:rsidRDefault="00D52835" w:rsidP="00D52835">
      <w:pPr>
        <w:pStyle w:val="ListParagraph"/>
        <w:numPr>
          <w:ilvl w:val="0"/>
          <w:numId w:val="42"/>
        </w:numPr>
      </w:pPr>
      <w:r>
        <w:t>Now, lets open both inject nodes and change their topics to rand1 and rand2 accordingly:</w:t>
      </w:r>
    </w:p>
    <w:p w:rsidR="00D52835" w:rsidRDefault="00D52835" w:rsidP="00D52835">
      <w:pPr>
        <w:pStyle w:val="ListParagraph"/>
        <w:keepNext/>
        <w:numPr>
          <w:ilvl w:val="0"/>
          <w:numId w:val="0"/>
        </w:numPr>
        <w:ind w:left="720"/>
      </w:pPr>
      <w:r>
        <w:drawing>
          <wp:inline distT="0" distB="0" distL="0" distR="0" wp14:anchorId="7CA2D438" wp14:editId="0DB46E8B">
            <wp:extent cx="2616976" cy="23628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18621" cy="2364294"/>
                    </a:xfrm>
                    <a:prstGeom prst="rect">
                      <a:avLst/>
                    </a:prstGeom>
                  </pic:spPr>
                </pic:pic>
              </a:graphicData>
            </a:graphic>
          </wp:inline>
        </w:drawing>
      </w:r>
      <w:r>
        <w:drawing>
          <wp:inline distT="0" distB="0" distL="0" distR="0" wp14:anchorId="5E018A42" wp14:editId="7C21F5EB">
            <wp:extent cx="2618871" cy="2370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18661" cy="2369935"/>
                    </a:xfrm>
                    <a:prstGeom prst="rect">
                      <a:avLst/>
                    </a:prstGeom>
                  </pic:spPr>
                </pic:pic>
              </a:graphicData>
            </a:graphic>
          </wp:inline>
        </w:drawing>
      </w:r>
    </w:p>
    <w:p w:rsidR="00D52835" w:rsidRDefault="00D52835" w:rsidP="00D52835">
      <w:pPr>
        <w:pStyle w:val="Caption"/>
      </w:pPr>
      <w:r>
        <w:t xml:space="preserve">Figure </w:t>
      </w:r>
      <w:fldSimple w:instr=" SEQ Figure \* ARABIC ">
        <w:r w:rsidR="00363691">
          <w:rPr>
            <w:noProof/>
          </w:rPr>
          <w:t>26</w:t>
        </w:r>
      </w:fldSimple>
      <w:r>
        <w:t>: Random1 and Random2 inject nodes with new topics.</w:t>
      </w:r>
    </w:p>
    <w:p w:rsidR="00D52835" w:rsidRDefault="00D52835" w:rsidP="00D52835">
      <w:pPr>
        <w:ind w:left="576"/>
      </w:pPr>
      <w:r>
        <w:rPr>
          <w:b/>
          <w:u w:val="single"/>
        </w:rPr>
        <w:t>NOTE:</w:t>
      </w:r>
      <w:r>
        <w:t xml:space="preserve"> The idea behind doing this is that now we can use a combine node to combine the messages coming from both nodes into one message and using their topics as keys.</w:t>
      </w: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pStyle w:val="ListParagraph"/>
        <w:numPr>
          <w:ilvl w:val="0"/>
          <w:numId w:val="42"/>
        </w:numPr>
      </w:pPr>
      <w:r>
        <w:lastRenderedPageBreak/>
        <w:t>D</w:t>
      </w:r>
      <w:r w:rsidR="00FD2DEC">
        <w:t>rag and d</w:t>
      </w:r>
      <w:r>
        <w:t>rop a combine node and configure it the following way:</w:t>
      </w:r>
    </w:p>
    <w:p w:rsidR="00D52835" w:rsidRDefault="00D52835" w:rsidP="00D52835">
      <w:pPr>
        <w:keepNext/>
        <w:jc w:val="center"/>
      </w:pPr>
      <w:r>
        <w:rPr>
          <w:noProof/>
        </w:rPr>
        <w:drawing>
          <wp:inline distT="0" distB="0" distL="0" distR="0" wp14:anchorId="3DE42072" wp14:editId="73BD9ACA">
            <wp:extent cx="3296779" cy="20942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15061" cy="2105830"/>
                    </a:xfrm>
                    <a:prstGeom prst="rect">
                      <a:avLst/>
                    </a:prstGeom>
                  </pic:spPr>
                </pic:pic>
              </a:graphicData>
            </a:graphic>
          </wp:inline>
        </w:drawing>
      </w:r>
    </w:p>
    <w:p w:rsidR="00D52835" w:rsidRDefault="00D52835" w:rsidP="00D52835">
      <w:pPr>
        <w:pStyle w:val="Caption"/>
      </w:pPr>
      <w:r>
        <w:t xml:space="preserve">Figure </w:t>
      </w:r>
      <w:fldSimple w:instr=" SEQ Figure \* ARABIC ">
        <w:r w:rsidR="00363691">
          <w:rPr>
            <w:noProof/>
          </w:rPr>
          <w:t>27</w:t>
        </w:r>
      </w:fldSimple>
      <w:r>
        <w:t>: Combine node.</w:t>
      </w:r>
    </w:p>
    <w:p w:rsidR="00D52835" w:rsidRDefault="00D52835" w:rsidP="00D52835">
      <w:r>
        <w:tab/>
      </w:r>
      <w:r>
        <w:rPr>
          <w:b/>
          <w:u w:val="single"/>
        </w:rPr>
        <w:t>NOTE:</w:t>
      </w:r>
      <w:r>
        <w:t xml:space="preserve"> This configuration does the following:</w:t>
      </w:r>
    </w:p>
    <w:p w:rsidR="00D52835" w:rsidRDefault="00D52835" w:rsidP="00D52835">
      <w:pPr>
        <w:pStyle w:val="ListParagraph"/>
        <w:numPr>
          <w:ilvl w:val="0"/>
          <w:numId w:val="43"/>
        </w:numPr>
      </w:pPr>
      <w:r>
        <w:t>The condition is to wait for both ran1 and rand 2 topics to arrive.</w:t>
      </w:r>
    </w:p>
    <w:p w:rsidR="00D52835" w:rsidRDefault="00D52835" w:rsidP="00D52835">
      <w:pPr>
        <w:pStyle w:val="ListParagraph"/>
        <w:numPr>
          <w:ilvl w:val="0"/>
          <w:numId w:val="43"/>
        </w:numPr>
      </w:pPr>
      <w:r>
        <w:t>After they arrive, you clear the topics, so that the node waits for two new values to come.</w:t>
      </w:r>
    </w:p>
    <w:p w:rsidR="00D52835" w:rsidRDefault="00D52835" w:rsidP="00D52835">
      <w:pPr>
        <w:pStyle w:val="ListParagraph"/>
        <w:numPr>
          <w:ilvl w:val="0"/>
          <w:numId w:val="43"/>
        </w:numPr>
      </w:pPr>
      <w:r>
        <w:t>It changes the final topic to “report”</w:t>
      </w:r>
    </w:p>
    <w:p w:rsidR="00D52835" w:rsidRDefault="00D52835" w:rsidP="00D52835">
      <w:pPr>
        <w:pStyle w:val="ListParagraph"/>
        <w:numPr>
          <w:ilvl w:val="0"/>
          <w:numId w:val="42"/>
        </w:numPr>
      </w:pPr>
      <w:r>
        <w:t>D</w:t>
      </w:r>
      <w:r w:rsidR="00FD2DEC">
        <w:t>rag and d</w:t>
      </w:r>
      <w:r>
        <w:t>rop a debug node (This is just to show the format of the data after the combine node</w:t>
      </w:r>
      <w:r w:rsidR="00FD2DEC">
        <w:t xml:space="preserve"> under the debug tab</w:t>
      </w:r>
      <w:r>
        <w:t>).</w:t>
      </w:r>
    </w:p>
    <w:p w:rsidR="00D52835" w:rsidRDefault="00D52835" w:rsidP="00D52835">
      <w:pPr>
        <w:pStyle w:val="ListParagraph"/>
        <w:numPr>
          <w:ilvl w:val="0"/>
          <w:numId w:val="42"/>
        </w:numPr>
      </w:pPr>
      <w:r>
        <w:t>Let’s connect the nodes together in the following way and click on “Deploy”:</w:t>
      </w:r>
    </w:p>
    <w:p w:rsidR="00AD5FE9" w:rsidRDefault="00AD5FE9" w:rsidP="00AD5FE9">
      <w:pPr>
        <w:keepNext/>
        <w:jc w:val="center"/>
      </w:pPr>
      <w:r>
        <w:rPr>
          <w:noProof/>
        </w:rPr>
        <w:drawing>
          <wp:inline distT="0" distB="0" distL="0" distR="0" wp14:anchorId="4BE82E5E" wp14:editId="2547B713">
            <wp:extent cx="4652467" cy="12845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55331" cy="1285366"/>
                    </a:xfrm>
                    <a:prstGeom prst="rect">
                      <a:avLst/>
                    </a:prstGeom>
                  </pic:spPr>
                </pic:pic>
              </a:graphicData>
            </a:graphic>
          </wp:inline>
        </w:drawing>
      </w:r>
    </w:p>
    <w:p w:rsidR="00D52835" w:rsidRDefault="00AD5FE9" w:rsidP="00AD5FE9">
      <w:pPr>
        <w:pStyle w:val="Caption"/>
      </w:pPr>
      <w:r>
        <w:t xml:space="preserve">Figure </w:t>
      </w:r>
      <w:fldSimple w:instr=" SEQ Figure \* ARABIC ">
        <w:r w:rsidR="00363691">
          <w:rPr>
            <w:noProof/>
          </w:rPr>
          <w:t>28</w:t>
        </w:r>
      </w:fldSimple>
      <w:r>
        <w:t xml:space="preserve">: Configuration using combine and one </w:t>
      </w:r>
      <w:proofErr w:type="spellStart"/>
      <w:r>
        <w:t>exosite</w:t>
      </w:r>
      <w:proofErr w:type="spellEnd"/>
      <w:r>
        <w:t xml:space="preserve"> out node.</w:t>
      </w:r>
    </w:p>
    <w:p w:rsidR="00AD5FE9" w:rsidRDefault="00AD5FE9" w:rsidP="00AD5FE9"/>
    <w:p w:rsidR="00AD5FE9" w:rsidRDefault="00AD5FE9" w:rsidP="00AD5FE9"/>
    <w:p w:rsidR="00AD5FE9" w:rsidRDefault="00AD5FE9" w:rsidP="00AD5FE9"/>
    <w:p w:rsidR="00AD5FE9" w:rsidRDefault="00AD5FE9" w:rsidP="00AD5FE9"/>
    <w:p w:rsidR="00AD5FE9" w:rsidRDefault="00AD5FE9" w:rsidP="00AD5FE9"/>
    <w:p w:rsidR="00AD5FE9" w:rsidRDefault="00AD5FE9" w:rsidP="00AD5FE9">
      <w:r>
        <w:lastRenderedPageBreak/>
        <w:t xml:space="preserve">On the debug </w:t>
      </w:r>
      <w:r w:rsidR="00FD2DEC">
        <w:t>tab</w:t>
      </w:r>
      <w:r>
        <w:t>, we should be able to see the table created by the combine node containing both rand1 and rand2 values:</w:t>
      </w:r>
    </w:p>
    <w:p w:rsidR="00AD5FE9" w:rsidRDefault="00AD5FE9" w:rsidP="00AD5FE9">
      <w:pPr>
        <w:keepNext/>
        <w:jc w:val="center"/>
      </w:pPr>
      <w:r>
        <w:rPr>
          <w:noProof/>
        </w:rPr>
        <w:drawing>
          <wp:inline distT="0" distB="0" distL="0" distR="0" wp14:anchorId="4B470F18" wp14:editId="001AF898">
            <wp:extent cx="5150130" cy="1272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2515"/>
                    <a:stretch/>
                  </pic:blipFill>
                  <pic:spPr bwMode="auto">
                    <a:xfrm>
                      <a:off x="0" y="0"/>
                      <a:ext cx="5147460" cy="1272185"/>
                    </a:xfrm>
                    <a:prstGeom prst="rect">
                      <a:avLst/>
                    </a:prstGeom>
                    <a:ln>
                      <a:noFill/>
                    </a:ln>
                    <a:extLst>
                      <a:ext uri="{53640926-AAD7-44D8-BBD7-CCE9431645EC}">
                        <a14:shadowObscured xmlns:a14="http://schemas.microsoft.com/office/drawing/2010/main"/>
                      </a:ext>
                    </a:extLst>
                  </pic:spPr>
                </pic:pic>
              </a:graphicData>
            </a:graphic>
          </wp:inline>
        </w:drawing>
      </w:r>
    </w:p>
    <w:p w:rsidR="00AD5FE9" w:rsidRDefault="00AD5FE9" w:rsidP="00AD5FE9">
      <w:pPr>
        <w:pStyle w:val="Caption"/>
      </w:pPr>
      <w:r>
        <w:t xml:space="preserve">Figure </w:t>
      </w:r>
      <w:fldSimple w:instr=" SEQ Figure \* ARABIC ">
        <w:r w:rsidR="00363691">
          <w:rPr>
            <w:noProof/>
          </w:rPr>
          <w:t>29</w:t>
        </w:r>
      </w:fldSimple>
      <w:r>
        <w:t>: Table of data shown under debug tab.</w:t>
      </w:r>
    </w:p>
    <w:p w:rsidR="00AD5FE9" w:rsidRDefault="00AD5FE9" w:rsidP="00AD5FE9">
      <w:r>
        <w:t xml:space="preserve">On the </w:t>
      </w:r>
      <w:proofErr w:type="spellStart"/>
      <w:r>
        <w:t>Exosite</w:t>
      </w:r>
      <w:proofErr w:type="spellEnd"/>
      <w:r>
        <w:t xml:space="preserve"> platform we should see the values being updated:</w:t>
      </w:r>
    </w:p>
    <w:p w:rsidR="00AD5FE9" w:rsidRDefault="00AD5FE9" w:rsidP="00AD5FE9">
      <w:pPr>
        <w:keepNext/>
        <w:jc w:val="center"/>
      </w:pPr>
      <w:r>
        <w:rPr>
          <w:noProof/>
        </w:rPr>
        <w:drawing>
          <wp:inline distT="0" distB="0" distL="0" distR="0" wp14:anchorId="25BF8FC6" wp14:editId="40FB6D62">
            <wp:extent cx="3952875" cy="1304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952875" cy="1304925"/>
                    </a:xfrm>
                    <a:prstGeom prst="rect">
                      <a:avLst/>
                    </a:prstGeom>
                  </pic:spPr>
                </pic:pic>
              </a:graphicData>
            </a:graphic>
          </wp:inline>
        </w:drawing>
      </w:r>
    </w:p>
    <w:p w:rsidR="00265AC1" w:rsidRPr="00265AC1" w:rsidRDefault="00AD5FE9" w:rsidP="00265AC1">
      <w:pPr>
        <w:pStyle w:val="Caption"/>
      </w:pPr>
      <w:r>
        <w:t xml:space="preserve">Figure </w:t>
      </w:r>
      <w:fldSimple w:instr=" SEQ Figure \* ARABIC ">
        <w:r w:rsidR="00363691">
          <w:rPr>
            <w:noProof/>
          </w:rPr>
          <w:t>30</w:t>
        </w:r>
      </w:fldSimple>
      <w:r>
        <w:t xml:space="preserve">: </w:t>
      </w:r>
      <w:proofErr w:type="spellStart"/>
      <w:r>
        <w:t>Exosite</w:t>
      </w:r>
      <w:proofErr w:type="spellEnd"/>
      <w:r>
        <w:t>: Values updated.</w:t>
      </w:r>
    </w:p>
    <w:p w:rsidR="00265AC1" w:rsidRDefault="00265AC1">
      <w:pPr>
        <w:jc w:val="left"/>
        <w:rPr>
          <w:rFonts w:asciiTheme="majorHAnsi" w:eastAsiaTheme="majorEastAsia" w:hAnsiTheme="majorHAnsi" w:cstheme="majorBidi"/>
          <w:b/>
          <w:bCs/>
          <w:noProof/>
          <w:color w:val="808080" w:themeColor="accent4"/>
          <w:sz w:val="30"/>
          <w:szCs w:val="30"/>
        </w:rPr>
      </w:pPr>
      <w:r>
        <w:br w:type="page"/>
      </w:r>
    </w:p>
    <w:p w:rsidR="000908DA" w:rsidRDefault="00A07ACD" w:rsidP="00A372D6">
      <w:pPr>
        <w:pStyle w:val="Heading2"/>
      </w:pPr>
      <w:bookmarkStart w:id="16" w:name="_Toc448908412"/>
      <w:r>
        <w:lastRenderedPageBreak/>
        <w:t>Receiving data from the Exosite platform</w:t>
      </w:r>
      <w:r w:rsidR="000908DA">
        <w:t>.</w:t>
      </w:r>
      <w:bookmarkEnd w:id="5"/>
      <w:bookmarkEnd w:id="16"/>
    </w:p>
    <w:p w:rsidR="00BF231B" w:rsidRDefault="00BF231B" w:rsidP="00BF231B">
      <w:r>
        <w:t xml:space="preserve">We have been successful in sending data from our device to the </w:t>
      </w:r>
      <w:proofErr w:type="spellStart"/>
      <w:r>
        <w:t>Exosite</w:t>
      </w:r>
      <w:proofErr w:type="spellEnd"/>
      <w:r>
        <w:t xml:space="preserve"> platform, but how about sending data from the </w:t>
      </w:r>
      <w:proofErr w:type="spellStart"/>
      <w:r>
        <w:t>Exosite</w:t>
      </w:r>
      <w:proofErr w:type="spellEnd"/>
      <w:r>
        <w:t xml:space="preserve"> platform to the device? We are going to use the third data item called </w:t>
      </w:r>
      <w:r w:rsidRPr="00BF231B">
        <w:rPr>
          <w:b/>
        </w:rPr>
        <w:t>Command</w:t>
      </w:r>
      <w:r>
        <w:t xml:space="preserve"> for this.</w:t>
      </w:r>
    </w:p>
    <w:p w:rsidR="00BF231B" w:rsidRDefault="00BF231B" w:rsidP="00BF231B">
      <w:pPr>
        <w:pStyle w:val="ListParagraph"/>
        <w:numPr>
          <w:ilvl w:val="0"/>
          <w:numId w:val="44"/>
        </w:numPr>
      </w:pPr>
      <w:r>
        <w:t>D</w:t>
      </w:r>
      <w:r w:rsidR="00FD2DEC">
        <w:t>rag and d</w:t>
      </w:r>
      <w:r>
        <w:t>rop an exosite in node:</w:t>
      </w:r>
    </w:p>
    <w:p w:rsidR="00BF231B" w:rsidRDefault="00BF231B" w:rsidP="00BF231B">
      <w:pPr>
        <w:keepNext/>
        <w:jc w:val="center"/>
      </w:pPr>
      <w:r>
        <w:rPr>
          <w:noProof/>
        </w:rPr>
        <w:drawing>
          <wp:inline distT="0" distB="0" distL="0" distR="0" wp14:anchorId="08A01149" wp14:editId="7FC3D856">
            <wp:extent cx="1276350" cy="342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76350" cy="342900"/>
                    </a:xfrm>
                    <a:prstGeom prst="rect">
                      <a:avLst/>
                    </a:prstGeom>
                  </pic:spPr>
                </pic:pic>
              </a:graphicData>
            </a:graphic>
          </wp:inline>
        </w:drawing>
      </w:r>
    </w:p>
    <w:p w:rsidR="00BF231B" w:rsidRPr="00BF231B" w:rsidRDefault="00BF231B" w:rsidP="00BF231B">
      <w:pPr>
        <w:pStyle w:val="Caption"/>
      </w:pPr>
      <w:r>
        <w:t xml:space="preserve">Figure </w:t>
      </w:r>
      <w:fldSimple w:instr=" SEQ Figure \* ARABIC ">
        <w:r w:rsidR="00363691">
          <w:rPr>
            <w:noProof/>
          </w:rPr>
          <w:t>31</w:t>
        </w:r>
      </w:fldSimple>
      <w:r>
        <w:t xml:space="preserve">: </w:t>
      </w:r>
      <w:proofErr w:type="spellStart"/>
      <w:r>
        <w:t>Exosite</w:t>
      </w:r>
      <w:proofErr w:type="spellEnd"/>
      <w:r>
        <w:t xml:space="preserve"> in node.</w:t>
      </w:r>
    </w:p>
    <w:p w:rsidR="00BF231B" w:rsidRDefault="00BF231B" w:rsidP="00BF231B">
      <w:pPr>
        <w:pStyle w:val="ListParagraph"/>
        <w:numPr>
          <w:ilvl w:val="0"/>
          <w:numId w:val="44"/>
        </w:numPr>
      </w:pPr>
      <w:r>
        <w:t xml:space="preserve">Configure the exosite </w:t>
      </w:r>
      <w:r w:rsidR="009C6818">
        <w:t>in</w:t>
      </w:r>
      <w:r>
        <w:t xml:space="preserve"> node in the following way:</w:t>
      </w:r>
    </w:p>
    <w:p w:rsidR="00BF231B" w:rsidRDefault="009C6818" w:rsidP="00BF231B">
      <w:pPr>
        <w:keepNext/>
        <w:jc w:val="center"/>
      </w:pPr>
      <w:r>
        <w:rPr>
          <w:noProof/>
        </w:rPr>
        <w:drawing>
          <wp:inline distT="0" distB="0" distL="0" distR="0" wp14:anchorId="174F4BA3" wp14:editId="5815715F">
            <wp:extent cx="2907873" cy="2106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09551" cy="2107994"/>
                    </a:xfrm>
                    <a:prstGeom prst="rect">
                      <a:avLst/>
                    </a:prstGeom>
                  </pic:spPr>
                </pic:pic>
              </a:graphicData>
            </a:graphic>
          </wp:inline>
        </w:drawing>
      </w:r>
    </w:p>
    <w:p w:rsidR="00BF231B" w:rsidRDefault="00BF231B" w:rsidP="00BF231B">
      <w:pPr>
        <w:pStyle w:val="Caption"/>
      </w:pPr>
      <w:r>
        <w:t xml:space="preserve">Figure </w:t>
      </w:r>
      <w:fldSimple w:instr=" SEQ Figure \* ARABIC ">
        <w:r w:rsidR="00363691">
          <w:rPr>
            <w:noProof/>
          </w:rPr>
          <w:t>32</w:t>
        </w:r>
      </w:fldSimple>
      <w:r>
        <w:t xml:space="preserve">: Default </w:t>
      </w:r>
      <w:proofErr w:type="spellStart"/>
      <w:r>
        <w:t>Exosite</w:t>
      </w:r>
      <w:proofErr w:type="spellEnd"/>
      <w:r>
        <w:t xml:space="preserve"> </w:t>
      </w:r>
      <w:r w:rsidR="009C6818">
        <w:t>in</w:t>
      </w:r>
      <w:r>
        <w:t xml:space="preserve"> node.</w:t>
      </w:r>
    </w:p>
    <w:p w:rsidR="00BF231B" w:rsidRDefault="009C6818" w:rsidP="00BF231B">
      <w:pPr>
        <w:pStyle w:val="ListParagraph"/>
        <w:numPr>
          <w:ilvl w:val="1"/>
          <w:numId w:val="45"/>
        </w:numPr>
      </w:pPr>
      <w:r>
        <w:t xml:space="preserve">Select the already configured </w:t>
      </w:r>
      <w:r w:rsidR="0044677D">
        <w:t xml:space="preserve">Exosite </w:t>
      </w:r>
      <w:r w:rsidR="00BF231B">
        <w:t>Device</w:t>
      </w:r>
      <w:r w:rsidR="0044677D">
        <w:t xml:space="preserve">. If no device is already configured, please follow the steps explained on section </w:t>
      </w:r>
      <w:r w:rsidR="0044677D">
        <w:fldChar w:fldCharType="begin"/>
      </w:r>
      <w:r w:rsidR="0044677D">
        <w:instrText xml:space="preserve"> REF _Ref448489520 \n \h </w:instrText>
      </w:r>
      <w:r w:rsidR="0044677D">
        <w:fldChar w:fldCharType="separate"/>
      </w:r>
      <w:r w:rsidR="00363691">
        <w:t>3.1</w:t>
      </w:r>
      <w:r w:rsidR="0044677D">
        <w:fldChar w:fldCharType="end"/>
      </w:r>
      <w:r w:rsidR="00677E9C">
        <w:t xml:space="preserve">. Change the Alias to </w:t>
      </w:r>
      <w:r w:rsidR="00677E9C">
        <w:rPr>
          <w:b/>
        </w:rPr>
        <w:t>command</w:t>
      </w:r>
      <w:r w:rsidR="00677E9C">
        <w:t xml:space="preserve"> and change the name of the node:</w:t>
      </w:r>
    </w:p>
    <w:p w:rsidR="00BF231B" w:rsidRDefault="00677E9C" w:rsidP="00677E9C">
      <w:pPr>
        <w:jc w:val="center"/>
      </w:pPr>
      <w:r>
        <w:rPr>
          <w:noProof/>
        </w:rPr>
        <w:drawing>
          <wp:inline distT="0" distB="0" distL="0" distR="0" wp14:anchorId="7A5CC5D5" wp14:editId="541E643B">
            <wp:extent cx="2940710" cy="21291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48479" cy="2134741"/>
                    </a:xfrm>
                    <a:prstGeom prst="rect">
                      <a:avLst/>
                    </a:prstGeom>
                  </pic:spPr>
                </pic:pic>
              </a:graphicData>
            </a:graphic>
          </wp:inline>
        </w:drawing>
      </w:r>
    </w:p>
    <w:p w:rsidR="00BF231B" w:rsidRDefault="00BF231B" w:rsidP="00BF231B">
      <w:pPr>
        <w:pStyle w:val="Caption"/>
      </w:pPr>
      <w:r>
        <w:t xml:space="preserve">Figure </w:t>
      </w:r>
      <w:fldSimple w:instr=" SEQ Figure \* ARABIC ">
        <w:r w:rsidR="00363691">
          <w:rPr>
            <w:noProof/>
          </w:rPr>
          <w:t>33</w:t>
        </w:r>
      </w:fldSimple>
      <w:r>
        <w:t xml:space="preserve">: </w:t>
      </w:r>
      <w:proofErr w:type="spellStart"/>
      <w:r w:rsidR="00677E9C">
        <w:t>Exosite</w:t>
      </w:r>
      <w:proofErr w:type="spellEnd"/>
      <w:r w:rsidR="00677E9C">
        <w:t xml:space="preserve"> in node configuration</w:t>
      </w:r>
      <w:r>
        <w:t>.</w:t>
      </w:r>
    </w:p>
    <w:p w:rsidR="00BF231B" w:rsidRDefault="00677E9C" w:rsidP="00677E9C">
      <w:pPr>
        <w:pStyle w:val="ListParagraph"/>
        <w:numPr>
          <w:ilvl w:val="0"/>
          <w:numId w:val="44"/>
        </w:numPr>
      </w:pPr>
      <w:r>
        <w:lastRenderedPageBreak/>
        <w:t>D</w:t>
      </w:r>
      <w:r w:rsidR="00FD2DEC">
        <w:t>rag and d</w:t>
      </w:r>
      <w:r>
        <w:t>rop a debug node and connect both nodes as shown on :</w:t>
      </w:r>
    </w:p>
    <w:p w:rsidR="00677E9C" w:rsidRDefault="00677E9C" w:rsidP="00677E9C">
      <w:pPr>
        <w:keepNext/>
        <w:jc w:val="center"/>
      </w:pPr>
      <w:r>
        <w:rPr>
          <w:noProof/>
        </w:rPr>
        <w:drawing>
          <wp:inline distT="0" distB="0" distL="0" distR="0" wp14:anchorId="58B80D38" wp14:editId="27DFF337">
            <wp:extent cx="2728570" cy="4843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32941" cy="485138"/>
                    </a:xfrm>
                    <a:prstGeom prst="rect">
                      <a:avLst/>
                    </a:prstGeom>
                  </pic:spPr>
                </pic:pic>
              </a:graphicData>
            </a:graphic>
          </wp:inline>
        </w:drawing>
      </w:r>
    </w:p>
    <w:p w:rsidR="00677E9C" w:rsidRDefault="00677E9C" w:rsidP="00677E9C">
      <w:pPr>
        <w:pStyle w:val="Caption"/>
      </w:pPr>
      <w:r>
        <w:t xml:space="preserve">Figure </w:t>
      </w:r>
      <w:r w:rsidR="00F6192C">
        <w:fldChar w:fldCharType="begin"/>
      </w:r>
      <w:r w:rsidR="00F6192C">
        <w:instrText xml:space="preserve"> SEQ Figure \* ARABIC </w:instrText>
      </w:r>
      <w:r w:rsidR="00F6192C">
        <w:fldChar w:fldCharType="separate"/>
      </w:r>
      <w:r w:rsidR="00363691">
        <w:rPr>
          <w:noProof/>
        </w:rPr>
        <w:t>34</w:t>
      </w:r>
      <w:r w:rsidR="00F6192C">
        <w:rPr>
          <w:noProof/>
        </w:rPr>
        <w:fldChar w:fldCharType="end"/>
      </w:r>
      <w:r>
        <w:t>: Final configuration.</w:t>
      </w:r>
    </w:p>
    <w:p w:rsidR="00677E9C" w:rsidRDefault="00677E9C" w:rsidP="00677E9C">
      <w:pPr>
        <w:pStyle w:val="ListParagraph"/>
        <w:numPr>
          <w:ilvl w:val="0"/>
          <w:numId w:val="44"/>
        </w:numPr>
      </w:pPr>
      <w:r>
        <w:t>Click on “Deploy”</w:t>
      </w:r>
    </w:p>
    <w:p w:rsidR="00677E9C" w:rsidRDefault="00677E9C" w:rsidP="00677E9C">
      <w:r>
        <w:t xml:space="preserve">Now, let’s push some data from the </w:t>
      </w:r>
      <w:proofErr w:type="spellStart"/>
      <w:r>
        <w:t>Exosite</w:t>
      </w:r>
      <w:proofErr w:type="spellEnd"/>
      <w:r>
        <w:t xml:space="preserve"> platform:</w:t>
      </w:r>
    </w:p>
    <w:p w:rsidR="00677E9C" w:rsidRDefault="00677E9C" w:rsidP="00677E9C">
      <w:pPr>
        <w:pStyle w:val="ListParagraph"/>
        <w:numPr>
          <w:ilvl w:val="0"/>
          <w:numId w:val="46"/>
        </w:numPr>
      </w:pPr>
      <w:r>
        <w:t xml:space="preserve">Click on the </w:t>
      </w:r>
      <w:r w:rsidRPr="00677E9C">
        <w:rPr>
          <w:b/>
        </w:rPr>
        <w:t>Command</w:t>
      </w:r>
      <w:r>
        <w:rPr>
          <w:b/>
        </w:rPr>
        <w:t xml:space="preserve"> </w:t>
      </w:r>
      <w:r>
        <w:t>data item.</w:t>
      </w:r>
    </w:p>
    <w:p w:rsidR="00677E9C" w:rsidRDefault="00677E9C" w:rsidP="00677E9C">
      <w:pPr>
        <w:pStyle w:val="ListParagraph"/>
        <w:numPr>
          <w:ilvl w:val="0"/>
          <w:numId w:val="46"/>
        </w:numPr>
      </w:pPr>
      <w:r>
        <w:t>On the right hand side there is a Write Data section. Enter a number (e.g. 1000) and then click on Update:</w:t>
      </w:r>
    </w:p>
    <w:p w:rsidR="00677E9C" w:rsidRDefault="00677E9C" w:rsidP="00677E9C">
      <w:pPr>
        <w:keepNext/>
        <w:jc w:val="center"/>
      </w:pPr>
      <w:r>
        <w:rPr>
          <w:noProof/>
        </w:rPr>
        <w:drawing>
          <wp:inline distT="0" distB="0" distL="0" distR="0" wp14:anchorId="6BF4C49C" wp14:editId="282797A6">
            <wp:extent cx="2640788" cy="5882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639612" cy="588000"/>
                    </a:xfrm>
                    <a:prstGeom prst="rect">
                      <a:avLst/>
                    </a:prstGeom>
                  </pic:spPr>
                </pic:pic>
              </a:graphicData>
            </a:graphic>
          </wp:inline>
        </w:drawing>
      </w:r>
    </w:p>
    <w:p w:rsidR="00677E9C" w:rsidRDefault="00677E9C" w:rsidP="00677E9C">
      <w:pPr>
        <w:pStyle w:val="Caption"/>
        <w:rPr>
          <w:noProof/>
        </w:rPr>
      </w:pPr>
      <w:r>
        <w:t xml:space="preserve">Figure </w:t>
      </w:r>
      <w:r w:rsidR="00F6192C">
        <w:fldChar w:fldCharType="begin"/>
      </w:r>
      <w:r w:rsidR="00F6192C">
        <w:instrText xml:space="preserve"> SEQ Figure \* ARABIC </w:instrText>
      </w:r>
      <w:r w:rsidR="00F6192C">
        <w:fldChar w:fldCharType="separate"/>
      </w:r>
      <w:r w:rsidR="00363691">
        <w:rPr>
          <w:noProof/>
        </w:rPr>
        <w:t>35</w:t>
      </w:r>
      <w:r w:rsidR="00F6192C">
        <w:rPr>
          <w:noProof/>
        </w:rPr>
        <w:fldChar w:fldCharType="end"/>
      </w:r>
      <w:r>
        <w:t xml:space="preserve">: </w:t>
      </w:r>
      <w:proofErr w:type="spellStart"/>
      <w:r>
        <w:t>Exosite</w:t>
      </w:r>
      <w:proofErr w:type="spellEnd"/>
      <w:r>
        <w:t>: Entering data to the Command</w:t>
      </w:r>
      <w:r>
        <w:rPr>
          <w:noProof/>
        </w:rPr>
        <w:t xml:space="preserve"> data item.</w:t>
      </w:r>
    </w:p>
    <w:p w:rsidR="00677E9C" w:rsidRDefault="00677E9C" w:rsidP="00677E9C">
      <w:r>
        <w:t xml:space="preserve">The new data should be shown on the Debug tab in </w:t>
      </w:r>
      <w:proofErr w:type="spellStart"/>
      <w:r>
        <w:t>LuvitRED</w:t>
      </w:r>
      <w:proofErr w:type="spellEnd"/>
      <w:r>
        <w:t>:</w:t>
      </w:r>
    </w:p>
    <w:p w:rsidR="00677E9C" w:rsidRDefault="00677E9C" w:rsidP="00677E9C">
      <w:pPr>
        <w:keepNext/>
        <w:jc w:val="center"/>
      </w:pPr>
      <w:r>
        <w:rPr>
          <w:noProof/>
        </w:rPr>
        <w:drawing>
          <wp:inline distT="0" distB="0" distL="0" distR="0" wp14:anchorId="20D5606C" wp14:editId="34E0DFDC">
            <wp:extent cx="5123080" cy="7022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srcRect t="4464" b="1"/>
                    <a:stretch/>
                  </pic:blipFill>
                  <pic:spPr bwMode="auto">
                    <a:xfrm>
                      <a:off x="0" y="0"/>
                      <a:ext cx="5164318" cy="707912"/>
                    </a:xfrm>
                    <a:prstGeom prst="rect">
                      <a:avLst/>
                    </a:prstGeom>
                    <a:ln>
                      <a:noFill/>
                    </a:ln>
                    <a:extLst>
                      <a:ext uri="{53640926-AAD7-44D8-BBD7-CCE9431645EC}">
                        <a14:shadowObscured xmlns:a14="http://schemas.microsoft.com/office/drawing/2010/main"/>
                      </a:ext>
                    </a:extLst>
                  </pic:spPr>
                </pic:pic>
              </a:graphicData>
            </a:graphic>
          </wp:inline>
        </w:drawing>
      </w:r>
    </w:p>
    <w:p w:rsidR="00677E9C" w:rsidRPr="00677E9C" w:rsidRDefault="00677E9C" w:rsidP="00677E9C">
      <w:pPr>
        <w:pStyle w:val="Caption"/>
      </w:pPr>
      <w:r>
        <w:t xml:space="preserve">Figure </w:t>
      </w:r>
      <w:r w:rsidR="00F6192C">
        <w:fldChar w:fldCharType="begin"/>
      </w:r>
      <w:r w:rsidR="00F6192C">
        <w:instrText xml:space="preserve"> SEQ Figure \* ARABIC </w:instrText>
      </w:r>
      <w:r w:rsidR="00F6192C">
        <w:fldChar w:fldCharType="separate"/>
      </w:r>
      <w:r w:rsidR="00363691">
        <w:rPr>
          <w:noProof/>
        </w:rPr>
        <w:t>36</w:t>
      </w:r>
      <w:r w:rsidR="00F6192C">
        <w:rPr>
          <w:noProof/>
        </w:rPr>
        <w:fldChar w:fldCharType="end"/>
      </w:r>
      <w:r>
        <w:t xml:space="preserve">: Data coming from </w:t>
      </w:r>
      <w:proofErr w:type="spellStart"/>
      <w:r>
        <w:t>Exosite</w:t>
      </w:r>
      <w:proofErr w:type="spellEnd"/>
      <w:r>
        <w:t>.</w:t>
      </w:r>
    </w:p>
    <w:p w:rsidR="000908DA" w:rsidRDefault="000908DA" w:rsidP="000908DA"/>
    <w:p w:rsidR="009E7D86" w:rsidRPr="006F11B4" w:rsidRDefault="009E7D86" w:rsidP="000908DA"/>
    <w:p w:rsidR="000908DA" w:rsidRPr="000908DA" w:rsidRDefault="000908DA">
      <w:pPr>
        <w:rPr>
          <w:noProof/>
        </w:rPr>
      </w:pPr>
    </w:p>
    <w:bookmarkEnd w:id="1"/>
    <w:p w:rsidR="000908DA" w:rsidRDefault="000908DA" w:rsidP="00F75100">
      <w:pPr>
        <w:sectPr w:rsidR="000908DA" w:rsidSect="00E055FC">
          <w:headerReference w:type="default" r:id="rId49"/>
          <w:footerReference w:type="default" r:id="rId50"/>
          <w:headerReference w:type="first" r:id="rId51"/>
          <w:footerReference w:type="first" r:id="rId52"/>
          <w:pgSz w:w="11907" w:h="16839" w:code="9"/>
          <w:pgMar w:top="1701" w:right="1440" w:bottom="1440" w:left="1440" w:header="1701" w:footer="1701" w:gutter="0"/>
          <w:cols w:space="708"/>
          <w:titlePg/>
          <w:docGrid w:linePitch="360"/>
        </w:sectPr>
      </w:pPr>
    </w:p>
    <w:p w:rsidR="00A85C56" w:rsidRPr="00A241F8" w:rsidRDefault="00A85C56" w:rsidP="00F75100"/>
    <w:sectPr w:rsidR="00A85C56" w:rsidRPr="00A241F8" w:rsidSect="00E055FC">
      <w:headerReference w:type="first" r:id="rId53"/>
      <w:pgSz w:w="11907" w:h="16839" w:code="9"/>
      <w:pgMar w:top="1701" w:right="1440" w:bottom="1440" w:left="1440" w:header="1701" w:footer="170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92C" w:rsidRDefault="00F6192C" w:rsidP="00004FCF">
      <w:r>
        <w:separator/>
      </w:r>
    </w:p>
    <w:p w:rsidR="00F6192C" w:rsidRDefault="00F6192C"/>
  </w:endnote>
  <w:endnote w:type="continuationSeparator" w:id="0">
    <w:p w:rsidR="00F6192C" w:rsidRDefault="00F6192C" w:rsidP="00004FCF">
      <w:r>
        <w:continuationSeparator/>
      </w:r>
    </w:p>
    <w:p w:rsidR="00F6192C" w:rsidRDefault="00F61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0194"/>
      <w:docPartObj>
        <w:docPartGallery w:val="Page Numbers (Bottom of Page)"/>
        <w:docPartUnique/>
      </w:docPartObj>
    </w:sdtPr>
    <w:sdtEndPr/>
    <w:sdtContent>
      <w:p w:rsidR="00BF231B" w:rsidRDefault="00BF231B">
        <w:pPr>
          <w:pStyle w:val="Footer"/>
          <w:jc w:val="right"/>
        </w:pPr>
        <w:r w:rsidRPr="00FF5304">
          <w:rPr>
            <w:color w:val="969696" w:themeColor="accent3"/>
          </w:rPr>
          <w:fldChar w:fldCharType="begin"/>
        </w:r>
        <w:r w:rsidRPr="00FF5304">
          <w:rPr>
            <w:color w:val="969696" w:themeColor="accent3"/>
          </w:rPr>
          <w:instrText xml:space="preserve"> PAGE   \* MERGEFORMAT </w:instrText>
        </w:r>
        <w:r w:rsidRPr="00FF5304">
          <w:rPr>
            <w:color w:val="969696" w:themeColor="accent3"/>
          </w:rPr>
          <w:fldChar w:fldCharType="separate"/>
        </w:r>
        <w:r w:rsidR="00363691">
          <w:rPr>
            <w:noProof/>
            <w:color w:val="969696" w:themeColor="accent3"/>
          </w:rPr>
          <w:t>3</w:t>
        </w:r>
        <w:r w:rsidRPr="00FF5304">
          <w:rPr>
            <w:color w:val="969696" w:themeColor="accent3"/>
          </w:rPr>
          <w:fldChar w:fldCharType="end"/>
        </w:r>
      </w:p>
    </w:sdtContent>
  </w:sdt>
  <w:p w:rsidR="00BF231B" w:rsidRDefault="00BF231B" w:rsidP="00004F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004FCF">
    <w:pPr>
      <w:pStyle w:val="Footer"/>
    </w:pPr>
  </w:p>
  <w:p w:rsidR="00BF231B" w:rsidRDefault="00BF231B" w:rsidP="00004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92C" w:rsidRDefault="00F6192C" w:rsidP="00004FCF">
      <w:r>
        <w:separator/>
      </w:r>
    </w:p>
    <w:p w:rsidR="00F6192C" w:rsidRDefault="00F6192C"/>
  </w:footnote>
  <w:footnote w:type="continuationSeparator" w:id="0">
    <w:p w:rsidR="00F6192C" w:rsidRDefault="00F6192C" w:rsidP="00004FCF">
      <w:r>
        <w:continuationSeparator/>
      </w:r>
    </w:p>
    <w:p w:rsidR="00F6192C" w:rsidRDefault="00F619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004FCF">
    <w:pPr>
      <w:pStyle w:val="Header"/>
    </w:pPr>
    <w:r>
      <w:rPr>
        <w:noProof/>
      </w:rPr>
      <w:drawing>
        <wp:anchor distT="0" distB="0" distL="114300" distR="114300" simplePos="0" relativeHeight="251659264" behindDoc="1" locked="0" layoutInCell="1" allowOverlap="1" wp14:anchorId="3326CE40" wp14:editId="72C32FEF">
          <wp:simplePos x="0" y="0"/>
          <wp:positionH relativeFrom="column">
            <wp:posOffset>19050</wp:posOffset>
          </wp:positionH>
          <wp:positionV relativeFrom="paragraph">
            <wp:posOffset>-501912</wp:posOffset>
          </wp:positionV>
          <wp:extent cx="1132317" cy="443753"/>
          <wp:effectExtent l="19050" t="0" r="0" b="0"/>
          <wp:wrapNone/>
          <wp:docPr id="1"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C63BC5">
    <w:pPr>
      <w:pStyle w:val="Header"/>
      <w:tabs>
        <w:tab w:val="clear" w:pos="9360"/>
        <w:tab w:val="left" w:pos="5739"/>
      </w:tabs>
    </w:pPr>
    <w:r w:rsidRPr="00E055FC">
      <w:rPr>
        <w:noProof/>
      </w:rPr>
      <w:drawing>
        <wp:inline distT="0" distB="0" distL="0" distR="0" wp14:anchorId="4512D6FD" wp14:editId="7ECE88CA">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C63BC5">
    <w:pPr>
      <w:pStyle w:val="Header"/>
      <w:tabs>
        <w:tab w:val="clear" w:pos="9360"/>
        <w:tab w:val="left" w:pos="5739"/>
      </w:tabs>
    </w:pPr>
    <w:r w:rsidRPr="00DF0021">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3161478</wp:posOffset>
          </wp:positionV>
          <wp:extent cx="3651997" cy="1425388"/>
          <wp:effectExtent l="19050" t="0" r="0" b="0"/>
          <wp:wrapNone/>
          <wp:docPr id="4"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E42DB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60FA7"/>
    <w:multiLevelType w:val="hybridMultilevel"/>
    <w:tmpl w:val="6E9E0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90EBC"/>
    <w:multiLevelType w:val="hybridMultilevel"/>
    <w:tmpl w:val="146C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678D8"/>
    <w:multiLevelType w:val="hybridMultilevel"/>
    <w:tmpl w:val="9CA4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23F73"/>
    <w:multiLevelType w:val="hybridMultilevel"/>
    <w:tmpl w:val="E13A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5489E"/>
    <w:multiLevelType w:val="hybridMultilevel"/>
    <w:tmpl w:val="BB0AF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F39DD"/>
    <w:multiLevelType w:val="hybridMultilevel"/>
    <w:tmpl w:val="458EA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809CD"/>
    <w:multiLevelType w:val="hybridMultilevel"/>
    <w:tmpl w:val="9618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10DB9"/>
    <w:multiLevelType w:val="hybridMultilevel"/>
    <w:tmpl w:val="2A12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22BDD"/>
    <w:multiLevelType w:val="hybridMultilevel"/>
    <w:tmpl w:val="44E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C79F9"/>
    <w:multiLevelType w:val="hybridMultilevel"/>
    <w:tmpl w:val="464C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83E24"/>
    <w:multiLevelType w:val="hybridMultilevel"/>
    <w:tmpl w:val="60FE44E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20EA6905"/>
    <w:multiLevelType w:val="hybridMultilevel"/>
    <w:tmpl w:val="8B664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6D679B"/>
    <w:multiLevelType w:val="hybridMultilevel"/>
    <w:tmpl w:val="6470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63F06"/>
    <w:multiLevelType w:val="hybridMultilevel"/>
    <w:tmpl w:val="FE8A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A38F1"/>
    <w:multiLevelType w:val="hybridMultilevel"/>
    <w:tmpl w:val="5EDE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A584B"/>
    <w:multiLevelType w:val="hybridMultilevel"/>
    <w:tmpl w:val="34C0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EE0D43"/>
    <w:multiLevelType w:val="hybridMultilevel"/>
    <w:tmpl w:val="6E9E0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F165C1"/>
    <w:multiLevelType w:val="hybridMultilevel"/>
    <w:tmpl w:val="C4601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2B7D2D"/>
    <w:multiLevelType w:val="hybridMultilevel"/>
    <w:tmpl w:val="1320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A47D0"/>
    <w:multiLevelType w:val="hybridMultilevel"/>
    <w:tmpl w:val="2FB2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002017"/>
    <w:multiLevelType w:val="hybridMultilevel"/>
    <w:tmpl w:val="181C6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E22EA3"/>
    <w:multiLevelType w:val="hybridMultilevel"/>
    <w:tmpl w:val="5A166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03C33"/>
    <w:multiLevelType w:val="hybridMultilevel"/>
    <w:tmpl w:val="4120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6D3D93"/>
    <w:multiLevelType w:val="hybridMultilevel"/>
    <w:tmpl w:val="7262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550EAB"/>
    <w:multiLevelType w:val="hybridMultilevel"/>
    <w:tmpl w:val="5DC60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7017C1"/>
    <w:multiLevelType w:val="hybridMultilevel"/>
    <w:tmpl w:val="EFFA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1C1B86"/>
    <w:multiLevelType w:val="hybridMultilevel"/>
    <w:tmpl w:val="C654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1819FB"/>
    <w:multiLevelType w:val="hybridMultilevel"/>
    <w:tmpl w:val="A60A4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44321"/>
    <w:multiLevelType w:val="hybridMultilevel"/>
    <w:tmpl w:val="44E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07400F"/>
    <w:multiLevelType w:val="hybridMultilevel"/>
    <w:tmpl w:val="E21E2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5D5A20"/>
    <w:multiLevelType w:val="hybridMultilevel"/>
    <w:tmpl w:val="D7DA4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B57355"/>
    <w:multiLevelType w:val="hybridMultilevel"/>
    <w:tmpl w:val="0C94F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EC6091"/>
    <w:multiLevelType w:val="hybridMultilevel"/>
    <w:tmpl w:val="89086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906B43"/>
    <w:multiLevelType w:val="hybridMultilevel"/>
    <w:tmpl w:val="2FB2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843CE8"/>
    <w:multiLevelType w:val="hybridMultilevel"/>
    <w:tmpl w:val="FB00C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8D1EAA"/>
    <w:multiLevelType w:val="hybridMultilevel"/>
    <w:tmpl w:val="2B90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2005A"/>
    <w:multiLevelType w:val="hybridMultilevel"/>
    <w:tmpl w:val="AFB8C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BA46F9"/>
    <w:multiLevelType w:val="hybridMultilevel"/>
    <w:tmpl w:val="47C6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10"/>
  </w:num>
  <w:num w:numId="4">
    <w:abstractNumId w:val="31"/>
  </w:num>
  <w:num w:numId="5">
    <w:abstractNumId w:val="29"/>
  </w:num>
  <w:num w:numId="6">
    <w:abstractNumId w:val="34"/>
  </w:num>
  <w:num w:numId="7">
    <w:abstractNumId w:val="43"/>
  </w:num>
  <w:num w:numId="8">
    <w:abstractNumId w:val="35"/>
  </w:num>
  <w:num w:numId="9">
    <w:abstractNumId w:val="9"/>
  </w:num>
  <w:num w:numId="10">
    <w:abstractNumId w:val="22"/>
  </w:num>
  <w:num w:numId="11">
    <w:abstractNumId w:val="13"/>
  </w:num>
  <w:num w:numId="12">
    <w:abstractNumId w:val="4"/>
  </w:num>
  <w:num w:numId="13">
    <w:abstractNumId w:val="16"/>
  </w:num>
  <w:num w:numId="14">
    <w:abstractNumId w:val="19"/>
  </w:num>
  <w:num w:numId="15">
    <w:abstractNumId w:val="23"/>
  </w:num>
  <w:num w:numId="16">
    <w:abstractNumId w:val="32"/>
  </w:num>
  <w:num w:numId="17">
    <w:abstractNumId w:val="36"/>
  </w:num>
  <w:num w:numId="18">
    <w:abstractNumId w:val="38"/>
  </w:num>
  <w:num w:numId="19">
    <w:abstractNumId w:val="39"/>
  </w:num>
  <w:num w:numId="20">
    <w:abstractNumId w:val="20"/>
  </w:num>
  <w:num w:numId="21">
    <w:abstractNumId w:val="15"/>
  </w:num>
  <w:num w:numId="22">
    <w:abstractNumId w:val="30"/>
  </w:num>
  <w:num w:numId="23">
    <w:abstractNumId w:val="17"/>
  </w:num>
  <w:num w:numId="24">
    <w:abstractNumId w:val="6"/>
  </w:num>
  <w:num w:numId="25">
    <w:abstractNumId w:val="45"/>
  </w:num>
  <w:num w:numId="26">
    <w:abstractNumId w:val="14"/>
  </w:num>
  <w:num w:numId="27">
    <w:abstractNumId w:val="11"/>
  </w:num>
  <w:num w:numId="28">
    <w:abstractNumId w:val="37"/>
  </w:num>
  <w:num w:numId="29">
    <w:abstractNumId w:val="7"/>
  </w:num>
  <w:num w:numId="30">
    <w:abstractNumId w:val="26"/>
  </w:num>
  <w:num w:numId="31">
    <w:abstractNumId w:val="41"/>
  </w:num>
  <w:num w:numId="32">
    <w:abstractNumId w:val="3"/>
  </w:num>
  <w:num w:numId="33">
    <w:abstractNumId w:val="42"/>
  </w:num>
  <w:num w:numId="34">
    <w:abstractNumId w:val="8"/>
  </w:num>
  <w:num w:numId="35">
    <w:abstractNumId w:val="0"/>
  </w:num>
  <w:num w:numId="36">
    <w:abstractNumId w:val="25"/>
  </w:num>
  <w:num w:numId="37">
    <w:abstractNumId w:val="5"/>
  </w:num>
  <w:num w:numId="38">
    <w:abstractNumId w:val="2"/>
  </w:num>
  <w:num w:numId="39">
    <w:abstractNumId w:val="1"/>
  </w:num>
  <w:num w:numId="40">
    <w:abstractNumId w:val="44"/>
  </w:num>
  <w:num w:numId="41">
    <w:abstractNumId w:val="28"/>
  </w:num>
  <w:num w:numId="42">
    <w:abstractNumId w:val="27"/>
  </w:num>
  <w:num w:numId="43">
    <w:abstractNumId w:val="12"/>
  </w:num>
  <w:num w:numId="44">
    <w:abstractNumId w:val="21"/>
  </w:num>
  <w:num w:numId="45">
    <w:abstractNumId w:val="1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B0B"/>
    <w:rsid w:val="000043BF"/>
    <w:rsid w:val="00004FCF"/>
    <w:rsid w:val="000079AA"/>
    <w:rsid w:val="00007E41"/>
    <w:rsid w:val="00011BD6"/>
    <w:rsid w:val="00016498"/>
    <w:rsid w:val="000172DC"/>
    <w:rsid w:val="000361E4"/>
    <w:rsid w:val="00056318"/>
    <w:rsid w:val="000719EE"/>
    <w:rsid w:val="00075E64"/>
    <w:rsid w:val="000908DA"/>
    <w:rsid w:val="000C741D"/>
    <w:rsid w:val="000D653F"/>
    <w:rsid w:val="000E0D74"/>
    <w:rsid w:val="00105B5A"/>
    <w:rsid w:val="001154FE"/>
    <w:rsid w:val="00133131"/>
    <w:rsid w:val="00136BB9"/>
    <w:rsid w:val="0013793D"/>
    <w:rsid w:val="00166476"/>
    <w:rsid w:val="00183ACF"/>
    <w:rsid w:val="001A3008"/>
    <w:rsid w:val="001A35FC"/>
    <w:rsid w:val="001C1048"/>
    <w:rsid w:val="001C6E7C"/>
    <w:rsid w:val="001F58F1"/>
    <w:rsid w:val="001F751C"/>
    <w:rsid w:val="00204BA5"/>
    <w:rsid w:val="0022064A"/>
    <w:rsid w:val="00226E88"/>
    <w:rsid w:val="00234260"/>
    <w:rsid w:val="00261F72"/>
    <w:rsid w:val="00265AC1"/>
    <w:rsid w:val="00266D47"/>
    <w:rsid w:val="0027041C"/>
    <w:rsid w:val="002757CF"/>
    <w:rsid w:val="0027628D"/>
    <w:rsid w:val="002A7E20"/>
    <w:rsid w:val="002C07FC"/>
    <w:rsid w:val="002C4077"/>
    <w:rsid w:val="002D5C08"/>
    <w:rsid w:val="00306297"/>
    <w:rsid w:val="0032489F"/>
    <w:rsid w:val="00350913"/>
    <w:rsid w:val="00361DA6"/>
    <w:rsid w:val="00363691"/>
    <w:rsid w:val="00372281"/>
    <w:rsid w:val="0037456D"/>
    <w:rsid w:val="00384299"/>
    <w:rsid w:val="00396300"/>
    <w:rsid w:val="003A3901"/>
    <w:rsid w:val="003D1F1E"/>
    <w:rsid w:val="003D3755"/>
    <w:rsid w:val="003D4DC4"/>
    <w:rsid w:val="003D6854"/>
    <w:rsid w:val="003E3C7C"/>
    <w:rsid w:val="00414AD0"/>
    <w:rsid w:val="00421587"/>
    <w:rsid w:val="00423544"/>
    <w:rsid w:val="004379C8"/>
    <w:rsid w:val="0044677D"/>
    <w:rsid w:val="00473C76"/>
    <w:rsid w:val="004743EC"/>
    <w:rsid w:val="004C6E4C"/>
    <w:rsid w:val="004E1328"/>
    <w:rsid w:val="004F7B94"/>
    <w:rsid w:val="0050284B"/>
    <w:rsid w:val="00510116"/>
    <w:rsid w:val="00524F9C"/>
    <w:rsid w:val="00532AE1"/>
    <w:rsid w:val="00545B6C"/>
    <w:rsid w:val="00553354"/>
    <w:rsid w:val="00593CAE"/>
    <w:rsid w:val="005B2309"/>
    <w:rsid w:val="005C68D5"/>
    <w:rsid w:val="005D4B0B"/>
    <w:rsid w:val="005D624F"/>
    <w:rsid w:val="00613351"/>
    <w:rsid w:val="006151DC"/>
    <w:rsid w:val="0063031F"/>
    <w:rsid w:val="00645BF8"/>
    <w:rsid w:val="00646C0A"/>
    <w:rsid w:val="00670A66"/>
    <w:rsid w:val="00674BDE"/>
    <w:rsid w:val="00677E9C"/>
    <w:rsid w:val="00680D1C"/>
    <w:rsid w:val="00684487"/>
    <w:rsid w:val="006A3632"/>
    <w:rsid w:val="006C360D"/>
    <w:rsid w:val="006C69CF"/>
    <w:rsid w:val="006C7B12"/>
    <w:rsid w:val="006D047D"/>
    <w:rsid w:val="006E74F4"/>
    <w:rsid w:val="006F11B4"/>
    <w:rsid w:val="006F22BD"/>
    <w:rsid w:val="006F5EB0"/>
    <w:rsid w:val="00701F91"/>
    <w:rsid w:val="00702D46"/>
    <w:rsid w:val="007108B2"/>
    <w:rsid w:val="00736960"/>
    <w:rsid w:val="00750223"/>
    <w:rsid w:val="007627B3"/>
    <w:rsid w:val="00770D24"/>
    <w:rsid w:val="00772613"/>
    <w:rsid w:val="00775E73"/>
    <w:rsid w:val="00777E61"/>
    <w:rsid w:val="00795E09"/>
    <w:rsid w:val="00796FB4"/>
    <w:rsid w:val="007A220A"/>
    <w:rsid w:val="007A2593"/>
    <w:rsid w:val="007A599F"/>
    <w:rsid w:val="007A5CE5"/>
    <w:rsid w:val="007D1350"/>
    <w:rsid w:val="007D45EB"/>
    <w:rsid w:val="007F7A7E"/>
    <w:rsid w:val="007F7D84"/>
    <w:rsid w:val="008130F9"/>
    <w:rsid w:val="0082179C"/>
    <w:rsid w:val="00825CB9"/>
    <w:rsid w:val="00844218"/>
    <w:rsid w:val="00850199"/>
    <w:rsid w:val="00877405"/>
    <w:rsid w:val="008B4947"/>
    <w:rsid w:val="008C2D9F"/>
    <w:rsid w:val="0090029D"/>
    <w:rsid w:val="00903589"/>
    <w:rsid w:val="00927DF6"/>
    <w:rsid w:val="00934203"/>
    <w:rsid w:val="00937861"/>
    <w:rsid w:val="009421C8"/>
    <w:rsid w:val="00943064"/>
    <w:rsid w:val="009473F3"/>
    <w:rsid w:val="00962265"/>
    <w:rsid w:val="009701D8"/>
    <w:rsid w:val="00983572"/>
    <w:rsid w:val="00986DB9"/>
    <w:rsid w:val="009A24F2"/>
    <w:rsid w:val="009C3313"/>
    <w:rsid w:val="009C6818"/>
    <w:rsid w:val="009E564C"/>
    <w:rsid w:val="009E7D86"/>
    <w:rsid w:val="00A00D7A"/>
    <w:rsid w:val="00A07ACD"/>
    <w:rsid w:val="00A162DA"/>
    <w:rsid w:val="00A241F8"/>
    <w:rsid w:val="00A24F2B"/>
    <w:rsid w:val="00A372D6"/>
    <w:rsid w:val="00A5074A"/>
    <w:rsid w:val="00A50B84"/>
    <w:rsid w:val="00A53711"/>
    <w:rsid w:val="00A64DAD"/>
    <w:rsid w:val="00A85C56"/>
    <w:rsid w:val="00A920A4"/>
    <w:rsid w:val="00AA7E76"/>
    <w:rsid w:val="00AD2B52"/>
    <w:rsid w:val="00AD5FE9"/>
    <w:rsid w:val="00AE11D6"/>
    <w:rsid w:val="00AF1CB8"/>
    <w:rsid w:val="00AF5351"/>
    <w:rsid w:val="00B026F3"/>
    <w:rsid w:val="00B1275F"/>
    <w:rsid w:val="00B26DC7"/>
    <w:rsid w:val="00B85DB7"/>
    <w:rsid w:val="00B94F84"/>
    <w:rsid w:val="00BB39B9"/>
    <w:rsid w:val="00BF231B"/>
    <w:rsid w:val="00BF269F"/>
    <w:rsid w:val="00C165B1"/>
    <w:rsid w:val="00C27FBB"/>
    <w:rsid w:val="00C47445"/>
    <w:rsid w:val="00C61058"/>
    <w:rsid w:val="00C63BC5"/>
    <w:rsid w:val="00C66BF2"/>
    <w:rsid w:val="00C72426"/>
    <w:rsid w:val="00C73EA4"/>
    <w:rsid w:val="00C90DF1"/>
    <w:rsid w:val="00CA3824"/>
    <w:rsid w:val="00CA76AA"/>
    <w:rsid w:val="00CC7A8C"/>
    <w:rsid w:val="00CF2658"/>
    <w:rsid w:val="00D039BE"/>
    <w:rsid w:val="00D1167B"/>
    <w:rsid w:val="00D11A60"/>
    <w:rsid w:val="00D2371F"/>
    <w:rsid w:val="00D31788"/>
    <w:rsid w:val="00D375AD"/>
    <w:rsid w:val="00D52413"/>
    <w:rsid w:val="00D52835"/>
    <w:rsid w:val="00D55946"/>
    <w:rsid w:val="00D74A91"/>
    <w:rsid w:val="00DD7A22"/>
    <w:rsid w:val="00DF0021"/>
    <w:rsid w:val="00E055FC"/>
    <w:rsid w:val="00E123DB"/>
    <w:rsid w:val="00E251FC"/>
    <w:rsid w:val="00E33090"/>
    <w:rsid w:val="00E34E53"/>
    <w:rsid w:val="00E44E70"/>
    <w:rsid w:val="00E71976"/>
    <w:rsid w:val="00E761CB"/>
    <w:rsid w:val="00EA7663"/>
    <w:rsid w:val="00EF162E"/>
    <w:rsid w:val="00F22E88"/>
    <w:rsid w:val="00F25B6B"/>
    <w:rsid w:val="00F27E46"/>
    <w:rsid w:val="00F335B9"/>
    <w:rsid w:val="00F34E4D"/>
    <w:rsid w:val="00F35559"/>
    <w:rsid w:val="00F40744"/>
    <w:rsid w:val="00F52179"/>
    <w:rsid w:val="00F6192C"/>
    <w:rsid w:val="00F67E17"/>
    <w:rsid w:val="00F75100"/>
    <w:rsid w:val="00FA6A2A"/>
    <w:rsid w:val="00FB7009"/>
    <w:rsid w:val="00FC129D"/>
    <w:rsid w:val="00FC2916"/>
    <w:rsid w:val="00FC6067"/>
    <w:rsid w:val="00FC739D"/>
    <w:rsid w:val="00FD2DEC"/>
    <w:rsid w:val="00FE5DC1"/>
    <w:rsid w:val="00FF5304"/>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757C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0361E4"/>
    <w:rPr>
      <w:color w:val="808080"/>
    </w:rPr>
  </w:style>
  <w:style w:type="paragraph" w:styleId="Caption">
    <w:name w:val="caption"/>
    <w:basedOn w:val="Normal"/>
    <w:next w:val="Normal"/>
    <w:uiPriority w:val="35"/>
    <w:unhideWhenUsed/>
    <w:qFormat/>
    <w:rsid w:val="000908DA"/>
    <w:pPr>
      <w:spacing w:line="240" w:lineRule="auto"/>
      <w:jc w:val="center"/>
    </w:pPr>
    <w:rPr>
      <w:b/>
      <w:bCs/>
      <w:color w:val="808080" w:themeColor="accent4"/>
      <w:sz w:val="18"/>
      <w:szCs w:val="18"/>
    </w:rPr>
  </w:style>
  <w:style w:type="paragraph" w:styleId="ListBullet">
    <w:name w:val="List Bullet"/>
    <w:basedOn w:val="Normal"/>
    <w:uiPriority w:val="99"/>
    <w:unhideWhenUsed/>
    <w:rsid w:val="00A07ACD"/>
    <w:pPr>
      <w:numPr>
        <w:numId w:val="3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757C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0361E4"/>
    <w:rPr>
      <w:color w:val="808080"/>
    </w:rPr>
  </w:style>
  <w:style w:type="paragraph" w:styleId="Caption">
    <w:name w:val="caption"/>
    <w:basedOn w:val="Normal"/>
    <w:next w:val="Normal"/>
    <w:uiPriority w:val="35"/>
    <w:unhideWhenUsed/>
    <w:qFormat/>
    <w:rsid w:val="000908DA"/>
    <w:pPr>
      <w:spacing w:line="240" w:lineRule="auto"/>
      <w:jc w:val="center"/>
    </w:pPr>
    <w:rPr>
      <w:b/>
      <w:bCs/>
      <w:color w:val="808080" w:themeColor="accent4"/>
      <w:sz w:val="18"/>
      <w:szCs w:val="18"/>
    </w:rPr>
  </w:style>
  <w:style w:type="paragraph" w:styleId="ListBullet">
    <w:name w:val="List Bullet"/>
    <w:basedOn w:val="Normal"/>
    <w:uiPriority w:val="99"/>
    <w:unhideWhenUsed/>
    <w:rsid w:val="00A07ACD"/>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portals.exosite.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4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07918-9485-4504-A7F5-823E6FA91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1</TotalTime>
  <Pages>18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Connecting to Exosite using LuvitRED</vt:lpstr>
    </vt:vector>
  </TitlesOfParts>
  <Company>Option NV</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Connecting to Exosite using LuvitRED</dc:title>
  <dc:creator>Franco Arboleda</dc:creator>
  <cp:lastModifiedBy>Franco</cp:lastModifiedBy>
  <cp:revision>3</cp:revision>
  <cp:lastPrinted>2012-04-13T11:30:00Z</cp:lastPrinted>
  <dcterms:created xsi:type="dcterms:W3CDTF">2016-04-20T12:37:00Z</dcterms:created>
  <dcterms:modified xsi:type="dcterms:W3CDTF">2016-04-20T12:38:00Z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ver">
    <vt:lpwstr>v002int</vt:lpwstr>
  </property>
  <property fmtid="{D5CDD505-2E9C-101B-9397-08002B2CF9AE}" pid="3" name="LuvitRED_ver">
    <vt:lpwstr>2.7.5</vt:lpwstr>
  </property>
  <property fmtid="{D5CDD505-2E9C-101B-9397-08002B2CF9AE}" pid="4" name="Firm_ver">
    <vt:lpwstr>2.58.0</vt:lpwstr>
  </property>
</Properties>
</file>